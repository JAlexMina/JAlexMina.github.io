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51FE" w14:textId="04C37372" w:rsidR="339651AB" w:rsidRPr="00EA4186" w:rsidRDefault="00A90BE8" w:rsidP="00F9176F">
      <w:pPr>
        <w:pStyle w:val="Heading1"/>
        <w:rPr>
          <w:rFonts w:ascii="Cambria Math" w:hAnsi="Cambria Math" w:cs="Times New Roman"/>
          <w:sz w:val="40"/>
          <w:szCs w:val="22"/>
        </w:rPr>
      </w:pPr>
      <w:r w:rsidRPr="00EA4186">
        <w:rPr>
          <w:rFonts w:ascii="Cambria Math" w:hAnsi="Cambria Math" w:cs="Times New Roman"/>
          <w:sz w:val="40"/>
          <w:szCs w:val="22"/>
        </w:rPr>
        <w:t xml:space="preserve">J. </w:t>
      </w:r>
      <w:r w:rsidR="00837470" w:rsidRPr="00EA4186">
        <w:rPr>
          <w:rFonts w:ascii="Cambria Math" w:hAnsi="Cambria Math" w:cs="Times New Roman"/>
          <w:sz w:val="40"/>
          <w:szCs w:val="22"/>
        </w:rPr>
        <w:t>Alex Mina</w:t>
      </w:r>
    </w:p>
    <w:p w14:paraId="4F2A4069" w14:textId="630EB867" w:rsidR="00DC490D" w:rsidRPr="00EA4186" w:rsidRDefault="006F2C87" w:rsidP="00A90BE8">
      <w:pPr>
        <w:pStyle w:val="ContactInfo"/>
        <w:spacing w:after="0"/>
        <w:rPr>
          <w:rFonts w:ascii="Cambria Math" w:hAnsi="Cambria Math" w:cs="Times New Roman"/>
          <w:sz w:val="22"/>
          <w:szCs w:val="28"/>
        </w:rPr>
      </w:pPr>
      <w:sdt>
        <w:sdtPr>
          <w:rPr>
            <w:rFonts w:ascii="Cambria Math" w:hAnsi="Cambria Math" w:cs="Times New Roman"/>
            <w:sz w:val="22"/>
            <w:szCs w:val="28"/>
          </w:rPr>
          <w:id w:val="1088194590"/>
          <w:placeholder>
            <w:docPart w:val="3D19A645D6DB4FA794FF60395CEB75D6"/>
          </w:placeholder>
          <w15:appearance w15:val="hidden"/>
        </w:sdtPr>
        <w:sdtEndPr/>
        <w:sdtContent>
          <w:r w:rsidR="00837470" w:rsidRPr="00EA4186">
            <w:rPr>
              <w:rFonts w:ascii="Cambria Math" w:hAnsi="Cambria Math" w:cs="Times New Roman"/>
              <w:sz w:val="22"/>
              <w:szCs w:val="28"/>
            </w:rPr>
            <w:t>juanmina1200@gmail.com</w:t>
          </w:r>
        </w:sdtContent>
      </w:sdt>
      <w:r w:rsidR="339651AB" w:rsidRPr="00EA4186">
        <w:rPr>
          <w:rFonts w:ascii="Cambria Math" w:hAnsi="Cambria Math" w:cs="Times New Roman"/>
          <w:sz w:val="22"/>
          <w:szCs w:val="28"/>
        </w:rPr>
        <w:t xml:space="preserve">  •  </w:t>
      </w:r>
      <w:sdt>
        <w:sdtPr>
          <w:rPr>
            <w:rFonts w:ascii="Cambria Math" w:hAnsi="Cambria Math" w:cs="Times New Roman"/>
            <w:sz w:val="22"/>
            <w:szCs w:val="28"/>
          </w:rPr>
          <w:id w:val="249624552"/>
          <w:placeholder>
            <w:docPart w:val="1D65B288A32940E4BA5B8BB50F365305"/>
          </w:placeholder>
          <w15:appearance w15:val="hidden"/>
        </w:sdtPr>
        <w:sdtEndPr/>
        <w:sdtContent>
          <w:r w:rsidR="00837470" w:rsidRPr="00EA4186">
            <w:rPr>
              <w:rFonts w:ascii="Cambria Math" w:hAnsi="Cambria Math" w:cs="Times New Roman"/>
              <w:sz w:val="22"/>
              <w:szCs w:val="28"/>
            </w:rPr>
            <w:t>(501)952-3261</w:t>
          </w:r>
        </w:sdtContent>
      </w:sdt>
      <w:r w:rsidR="5137D887" w:rsidRPr="00EA4186">
        <w:rPr>
          <w:rFonts w:ascii="Cambria Math" w:hAnsi="Cambria Math" w:cs="Times New Roman"/>
          <w:sz w:val="22"/>
          <w:szCs w:val="28"/>
        </w:rPr>
        <w:t xml:space="preserve"> </w:t>
      </w:r>
      <w:r w:rsidR="339651AB" w:rsidRPr="00EA4186">
        <w:rPr>
          <w:rFonts w:ascii="Cambria Math" w:hAnsi="Cambria Math" w:cs="Times New Roman"/>
          <w:sz w:val="22"/>
          <w:szCs w:val="28"/>
        </w:rPr>
        <w:t xml:space="preserve">•  </w:t>
      </w:r>
      <w:hyperlink r:id="rId8" w:history="1">
        <w:sdt>
          <w:sdtPr>
            <w:rPr>
              <w:rStyle w:val="Hyperlink"/>
              <w:rFonts w:ascii="Cambria Math" w:hAnsi="Cambria Math" w:cs="Times New Roman"/>
              <w:b w:val="0"/>
              <w:bCs/>
              <w:color w:val="215E99" w:themeColor="text2" w:themeTint="BF"/>
              <w:sz w:val="22"/>
              <w:szCs w:val="28"/>
            </w:rPr>
            <w:id w:val="-769853447"/>
            <w:placeholder>
              <w:docPart w:val="002BA47C2216430CA8630372AD34FF32"/>
            </w:placeholder>
            <w15:appearance w15:val="hidden"/>
          </w:sdtPr>
          <w:sdtEndPr>
            <w:rPr>
              <w:rStyle w:val="Hyperlink"/>
            </w:rPr>
          </w:sdtEndPr>
          <w:sdtContent>
            <w:r w:rsidR="00CE4B02" w:rsidRPr="00EA4186">
              <w:rPr>
                <w:rStyle w:val="Hyperlink"/>
                <w:rFonts w:ascii="Cambria Math" w:hAnsi="Cambria Math" w:cs="Times New Roman"/>
                <w:b w:val="0"/>
                <w:bCs/>
                <w:color w:val="215E99" w:themeColor="text2" w:themeTint="BF"/>
                <w:sz w:val="22"/>
                <w:szCs w:val="28"/>
              </w:rPr>
              <w:t>ja</w:t>
            </w:r>
            <w:r w:rsidR="009B7C7C" w:rsidRPr="00EA4186">
              <w:rPr>
                <w:rStyle w:val="Hyperlink"/>
                <w:rFonts w:ascii="Cambria Math" w:hAnsi="Cambria Math" w:cs="Times New Roman"/>
                <w:b w:val="0"/>
                <w:bCs/>
                <w:color w:val="215E99" w:themeColor="text2" w:themeTint="BF"/>
                <w:sz w:val="22"/>
                <w:szCs w:val="28"/>
              </w:rPr>
              <w:t>lex</w:t>
            </w:r>
            <w:r w:rsidR="00CE4B02" w:rsidRPr="00EA4186">
              <w:rPr>
                <w:rStyle w:val="Hyperlink"/>
                <w:rFonts w:ascii="Cambria Math" w:hAnsi="Cambria Math" w:cs="Times New Roman"/>
                <w:b w:val="0"/>
                <w:bCs/>
                <w:color w:val="215E99" w:themeColor="text2" w:themeTint="BF"/>
                <w:sz w:val="22"/>
                <w:szCs w:val="28"/>
              </w:rPr>
              <w:t>m</w:t>
            </w:r>
            <w:r w:rsidR="009B7C7C" w:rsidRPr="00EA4186">
              <w:rPr>
                <w:rStyle w:val="Hyperlink"/>
                <w:rFonts w:ascii="Cambria Math" w:hAnsi="Cambria Math" w:cs="Times New Roman"/>
                <w:b w:val="0"/>
                <w:bCs/>
                <w:color w:val="215E99" w:themeColor="text2" w:themeTint="BF"/>
                <w:sz w:val="22"/>
                <w:szCs w:val="28"/>
              </w:rPr>
              <w:t>ina.github.io</w:t>
            </w:r>
          </w:sdtContent>
        </w:sdt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0B25FE" w14:paraId="4AAF06C6" w14:textId="77777777" w:rsidTr="000B4CAB">
        <w:tc>
          <w:tcPr>
            <w:tcW w:w="9360" w:type="dxa"/>
          </w:tcPr>
          <w:p w14:paraId="22F5CC65" w14:textId="77777777" w:rsidR="00316C32" w:rsidRPr="000B25FE" w:rsidRDefault="006F2C87" w:rsidP="00A90BE8">
            <w:pPr>
              <w:pStyle w:val="Heading2"/>
              <w:spacing w:after="0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1641067621"/>
                <w:placeholder>
                  <w:docPart w:val="9E794C6A5B27442D9D788D72583B4BA1"/>
                </w:placeholder>
                <w:showingPlcHdr/>
                <w15:appearance w15:val="hidden"/>
              </w:sdtPr>
              <w:sdtEndPr/>
              <w:sdtContent>
                <w:r w:rsidR="00316C32" w:rsidRPr="000B25FE">
                  <w:rPr>
                    <w:rFonts w:ascii="Cambria Math" w:hAnsi="Cambria Math" w:cs="Times New Roman"/>
                    <w:szCs w:val="20"/>
                  </w:rPr>
                  <w:t>Education</w:t>
                </w:r>
              </w:sdtContent>
            </w:sdt>
            <w:r w:rsidR="00316C32" w:rsidRPr="000B25FE">
              <w:rPr>
                <w:rFonts w:ascii="Cambria Math" w:hAnsi="Cambria Math" w:cs="Times New Roman"/>
                <w:szCs w:val="20"/>
              </w:rPr>
              <w:t xml:space="preserve"> </w:t>
            </w:r>
          </w:p>
        </w:tc>
      </w:tr>
    </w:tbl>
    <w:p w14:paraId="37A3A9BB" w14:textId="77777777" w:rsidR="00316C32" w:rsidRPr="009D1EAB" w:rsidRDefault="00316C32" w:rsidP="00316C32">
      <w:pPr>
        <w:pStyle w:val="Spacebetweentables"/>
        <w:rPr>
          <w:rFonts w:ascii="Cambria Math" w:hAnsi="Cambria Math" w:cs="Times New Roman"/>
          <w:szCs w:val="8"/>
        </w:rPr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0B25FE" w14:paraId="7E3EAB46" w14:textId="77777777" w:rsidTr="00316C32">
        <w:trPr>
          <w:trHeight w:val="265"/>
        </w:trPr>
        <w:tc>
          <w:tcPr>
            <w:tcW w:w="7510" w:type="dxa"/>
          </w:tcPr>
          <w:p w14:paraId="1CB32F92" w14:textId="7472D2E1" w:rsidR="004D6840" w:rsidRPr="000B25FE" w:rsidRDefault="006F2C87" w:rsidP="00837470">
            <w:pPr>
              <w:spacing w:after="0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45496717"/>
                <w:placeholder>
                  <w:docPart w:val="05589E575BAE4125BDD249CA9B28A6BA"/>
                </w:placeholder>
                <w15:appearance w15:val="hidden"/>
              </w:sdtPr>
              <w:sdtEndPr>
                <w:rPr>
                  <w:b w:val="0"/>
                  <w:bCs/>
                </w:rPr>
              </w:sdtEndPr>
              <w:sdtContent>
                <w:r w:rsidR="00837470" w:rsidRPr="000B25FE">
                  <w:rPr>
                    <w:rFonts w:ascii="Cambria Math" w:hAnsi="Cambria Math" w:cs="Times New Roman"/>
                    <w:szCs w:val="20"/>
                  </w:rPr>
                  <w:t xml:space="preserve">Brown University </w:t>
                </w:r>
                <w:r w:rsidR="00837470" w:rsidRPr="000B25FE">
                  <w:rPr>
                    <w:rFonts w:ascii="Cambria Math" w:hAnsi="Cambria Math" w:cs="Times New Roman"/>
                    <w:b w:val="0"/>
                    <w:bCs/>
                    <w:szCs w:val="20"/>
                  </w:rPr>
                  <w:t>–</w:t>
                </w:r>
                <w:r w:rsidR="00837470" w:rsidRPr="000B25FE">
                  <w:rPr>
                    <w:rFonts w:ascii="Cambria Math" w:hAnsi="Cambria Math" w:cs="Times New Roman"/>
                    <w:szCs w:val="20"/>
                  </w:rPr>
                  <w:t xml:space="preserve"> </w:t>
                </w:r>
                <w:r w:rsidR="00837470" w:rsidRPr="000B25FE">
                  <w:rPr>
                    <w:rFonts w:ascii="Cambria Math" w:hAnsi="Cambria Math" w:cs="Times New Roman"/>
                    <w:b w:val="0"/>
                    <w:bCs/>
                    <w:szCs w:val="20"/>
                  </w:rPr>
                  <w:t>Providence, RI</w:t>
                </w:r>
              </w:sdtContent>
            </w:sdt>
          </w:p>
        </w:tc>
        <w:tc>
          <w:tcPr>
            <w:tcW w:w="1885" w:type="dxa"/>
          </w:tcPr>
          <w:p w14:paraId="2134B634" w14:textId="64C767F6" w:rsidR="004D6840" w:rsidRPr="000B25FE" w:rsidRDefault="006F2C87" w:rsidP="00837470">
            <w:pPr>
              <w:spacing w:after="0"/>
              <w:jc w:val="right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-2025473700"/>
                <w:placeholder>
                  <w:docPart w:val="1F6997EE4C9245ECA39DB3A54241EC90"/>
                </w:placeholder>
                <w15:appearance w15:val="hidden"/>
              </w:sdtPr>
              <w:sdtEndPr/>
              <w:sdtContent>
                <w:r w:rsidR="00837470" w:rsidRPr="000B25FE">
                  <w:rPr>
                    <w:rFonts w:ascii="Cambria Math" w:hAnsi="Cambria Math" w:cs="Times New Roman"/>
                    <w:szCs w:val="20"/>
                  </w:rPr>
                  <w:t>May 2022</w:t>
                </w:r>
              </w:sdtContent>
            </w:sdt>
            <w:r w:rsidR="00F9176F" w:rsidRPr="000B25FE">
              <w:rPr>
                <w:rFonts w:ascii="Cambria Math" w:hAnsi="Cambria Math" w:cs="Times New Roman"/>
                <w:szCs w:val="20"/>
              </w:rPr>
              <w:t xml:space="preserve"> </w:t>
            </w:r>
          </w:p>
        </w:tc>
      </w:tr>
    </w:tbl>
    <w:p w14:paraId="453D9A16" w14:textId="5DF05741" w:rsidR="633BCDEC" w:rsidRPr="000B25FE" w:rsidRDefault="006F2C87" w:rsidP="00837470">
      <w:pPr>
        <w:pStyle w:val="Collegeinfo"/>
        <w:numPr>
          <w:ilvl w:val="0"/>
          <w:numId w:val="19"/>
        </w:numPr>
        <w:ind w:left="630"/>
        <w:rPr>
          <w:rFonts w:ascii="Cambria Math" w:hAnsi="Cambria Math" w:cs="Times New Roman"/>
          <w:szCs w:val="20"/>
        </w:rPr>
      </w:pPr>
      <w:sdt>
        <w:sdtPr>
          <w:rPr>
            <w:rFonts w:ascii="Cambria Math" w:hAnsi="Cambria Math" w:cs="Times New Roman"/>
            <w:szCs w:val="20"/>
          </w:rPr>
          <w:id w:val="-489098067"/>
          <w:placeholder>
            <w:docPart w:val="03F3F64A6DC143E49BD0292343093E06"/>
          </w:placeholder>
          <w15:appearance w15:val="hidden"/>
        </w:sdtPr>
        <w:sdtEndPr/>
        <w:sdtContent>
          <w:r w:rsidR="00837470" w:rsidRPr="000B25FE">
            <w:rPr>
              <w:rFonts w:ascii="Cambria Math" w:hAnsi="Cambria Math" w:cs="Times New Roman"/>
              <w:szCs w:val="20"/>
            </w:rPr>
            <w:t>B.S., Computer Science</w:t>
          </w:r>
        </w:sdtContent>
      </w:sdt>
      <w:r w:rsidR="000B4CAB" w:rsidRPr="000B25FE">
        <w:rPr>
          <w:rFonts w:ascii="Cambria Math" w:hAnsi="Cambria Math" w:cs="Times New Roman"/>
          <w:szCs w:val="20"/>
        </w:rPr>
        <w:t xml:space="preserve"> </w:t>
      </w:r>
    </w:p>
    <w:p w14:paraId="674D08FE" w14:textId="428C51E3" w:rsidR="7445260A" w:rsidRPr="000B25FE" w:rsidRDefault="00837470" w:rsidP="00837470">
      <w:pPr>
        <w:pStyle w:val="Collegeinfo"/>
        <w:numPr>
          <w:ilvl w:val="0"/>
          <w:numId w:val="19"/>
        </w:numPr>
        <w:ind w:left="630"/>
        <w:rPr>
          <w:rFonts w:ascii="Cambria Math" w:hAnsi="Cambria Math" w:cs="Times New Roman"/>
          <w:szCs w:val="20"/>
        </w:rPr>
      </w:pPr>
      <w:r w:rsidRPr="000B25FE">
        <w:rPr>
          <w:rFonts w:ascii="Cambria Math" w:hAnsi="Cambria Math" w:cs="Times New Roman"/>
          <w:szCs w:val="20"/>
        </w:rPr>
        <w:t>Related coursework:</w:t>
      </w:r>
      <w:r w:rsidR="002318E3">
        <w:rPr>
          <w:rFonts w:ascii="Cambria Math" w:hAnsi="Cambria Math" w:cs="Times New Roman"/>
          <w:szCs w:val="20"/>
        </w:rPr>
        <w:t xml:space="preserve"> </w:t>
      </w:r>
      <w:r w:rsidRPr="000B25FE">
        <w:rPr>
          <w:rFonts w:ascii="Cambria Math" w:hAnsi="Cambria Math" w:cs="Times New Roman"/>
          <w:i w:val="0"/>
          <w:iCs/>
          <w:szCs w:val="20"/>
        </w:rPr>
        <w:t>Computer Systems, Linear Algebra, Computer Graphics, UI/UX, Probability Computing, Deep Learning, Discrete Structures, Topics in 3D Game Engines</w:t>
      </w:r>
      <w:r w:rsidR="002318E3">
        <w:rPr>
          <w:rFonts w:ascii="Cambria Math" w:hAnsi="Cambria Math" w:cs="Times New Roman"/>
          <w:i w:val="0"/>
          <w:iCs/>
          <w:szCs w:val="20"/>
        </w:rPr>
        <w:t xml:space="preserve">, </w:t>
      </w:r>
      <w:r w:rsidR="009D78D0">
        <w:rPr>
          <w:rFonts w:ascii="Cambria Math" w:hAnsi="Cambria Math" w:cs="Times New Roman"/>
          <w:i w:val="0"/>
          <w:iCs/>
          <w:szCs w:val="20"/>
        </w:rPr>
        <w:t>Data Ethics</w:t>
      </w:r>
    </w:p>
    <w:p w14:paraId="06749C18" w14:textId="1AD427AB" w:rsidR="00837470" w:rsidRPr="000B25FE" w:rsidRDefault="00837470" w:rsidP="00837470">
      <w:pPr>
        <w:pStyle w:val="Collegeinfo"/>
        <w:numPr>
          <w:ilvl w:val="0"/>
          <w:numId w:val="19"/>
        </w:numPr>
        <w:ind w:left="630"/>
        <w:rPr>
          <w:rFonts w:ascii="Cambria Math" w:hAnsi="Cambria Math" w:cs="Times New Roman"/>
          <w:szCs w:val="20"/>
        </w:rPr>
      </w:pPr>
      <w:r w:rsidRPr="000B25FE">
        <w:rPr>
          <w:rFonts w:ascii="Cambria Math" w:hAnsi="Cambria Math" w:cs="Times New Roman"/>
          <w:szCs w:val="20"/>
        </w:rPr>
        <w:t>NCAA Division 1 Men’s Soccer (Fall) and Men’s Track and Field (Winter and Spring)</w:t>
      </w:r>
    </w:p>
    <w:p w14:paraId="115EF1A9" w14:textId="49D9DD49" w:rsidR="00DC490D" w:rsidRPr="000B25FE" w:rsidRDefault="00837470" w:rsidP="009B7C7C">
      <w:pPr>
        <w:pStyle w:val="Collegeinfo"/>
        <w:numPr>
          <w:ilvl w:val="1"/>
          <w:numId w:val="19"/>
        </w:numPr>
        <w:spacing w:after="0"/>
        <w:ind w:left="1170" w:hanging="270"/>
        <w:rPr>
          <w:rFonts w:ascii="Cambria Math" w:hAnsi="Cambria Math" w:cs="Times New Roman"/>
          <w:szCs w:val="20"/>
        </w:rPr>
      </w:pPr>
      <w:r w:rsidRPr="000B25FE">
        <w:rPr>
          <w:rFonts w:ascii="Cambria Math" w:hAnsi="Cambria Math" w:cs="Times New Roman"/>
          <w:i w:val="0"/>
          <w:iCs/>
          <w:szCs w:val="20"/>
        </w:rPr>
        <w:t>30-35 hour/week commitment including travel, training, film study, meetings, and other obligations while managing a full courseload, work, and extracurricular activities.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541A4E" w:rsidRPr="000B25FE" w14:paraId="633AA63C" w14:textId="77777777" w:rsidTr="00E877FB">
        <w:tc>
          <w:tcPr>
            <w:tcW w:w="9360" w:type="dxa"/>
          </w:tcPr>
          <w:p w14:paraId="6A15D935" w14:textId="77777777" w:rsidR="00541A4E" w:rsidRPr="000B25FE" w:rsidRDefault="006F2C87" w:rsidP="00A90BE8">
            <w:pPr>
              <w:pStyle w:val="Heading2"/>
              <w:spacing w:after="0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1828403351"/>
                <w:placeholder>
                  <w:docPart w:val="99B4B3C9F2784711A030F7324D112538"/>
                </w:placeholder>
                <w:showingPlcHdr/>
                <w15:appearance w15:val="hidden"/>
              </w:sdtPr>
              <w:sdtEndPr/>
              <w:sdtContent>
                <w:r w:rsidR="00541A4E" w:rsidRPr="000B25FE">
                  <w:rPr>
                    <w:rFonts w:ascii="Cambria Math" w:hAnsi="Cambria Math" w:cs="Times New Roman"/>
                    <w:szCs w:val="20"/>
                  </w:rPr>
                  <w:t>Skills</w:t>
                </w:r>
              </w:sdtContent>
            </w:sdt>
            <w:r w:rsidR="00541A4E" w:rsidRPr="000B25FE">
              <w:rPr>
                <w:rFonts w:ascii="Cambria Math" w:hAnsi="Cambria Math" w:cs="Times New Roman"/>
                <w:szCs w:val="20"/>
              </w:rPr>
              <w:t xml:space="preserve"> </w:t>
            </w:r>
          </w:p>
        </w:tc>
      </w:tr>
    </w:tbl>
    <w:p w14:paraId="5C083FC9" w14:textId="44ABA6EC" w:rsidR="00541A4E" w:rsidRPr="009D1EAB" w:rsidRDefault="00541A4E" w:rsidP="00541A4E">
      <w:pPr>
        <w:pStyle w:val="Spacebetweentables"/>
        <w:tabs>
          <w:tab w:val="left" w:pos="1842"/>
        </w:tabs>
        <w:rPr>
          <w:rFonts w:ascii="Cambria Math" w:hAnsi="Cambria Math" w:cs="Times New Roman"/>
          <w:szCs w:val="8"/>
        </w:rPr>
      </w:pPr>
    </w:p>
    <w:p w14:paraId="4383E2C1" w14:textId="019313F8" w:rsidR="00541A4E" w:rsidRPr="000B25FE" w:rsidRDefault="006F2C87" w:rsidP="00541A4E">
      <w:pPr>
        <w:rPr>
          <w:rStyle w:val="NotBold"/>
          <w:rFonts w:ascii="Cambria Math" w:hAnsi="Cambria Math" w:cs="Times New Roman"/>
          <w:szCs w:val="20"/>
        </w:rPr>
      </w:pPr>
      <w:sdt>
        <w:sdtPr>
          <w:rPr>
            <w:rFonts w:ascii="Cambria Math" w:hAnsi="Cambria Math" w:cs="Times New Roman"/>
            <w:b w:val="0"/>
            <w:bCs/>
            <w:color w:val="auto"/>
            <w:szCs w:val="20"/>
          </w:rPr>
          <w:id w:val="1177999533"/>
          <w:placeholder>
            <w:docPart w:val="9B3990B8A6384804AA9EB8D363E2DF70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541A4E" w:rsidRPr="000B25FE">
            <w:rPr>
              <w:rFonts w:ascii="Cambria Math" w:hAnsi="Cambria Math" w:cs="Times New Roman"/>
              <w:szCs w:val="20"/>
            </w:rPr>
            <w:t>Programming languages:</w:t>
          </w:r>
        </w:sdtContent>
      </w:sdt>
      <w:r w:rsidR="00541A4E" w:rsidRPr="000B25FE">
        <w:rPr>
          <w:rStyle w:val="NotBold"/>
          <w:rFonts w:ascii="Cambria Math" w:hAnsi="Cambria Math" w:cs="Times New Roman"/>
          <w:szCs w:val="20"/>
        </w:rPr>
        <w:t xml:space="preserve"> </w:t>
      </w:r>
      <w:sdt>
        <w:sdtPr>
          <w:rPr>
            <w:rStyle w:val="NotBold"/>
            <w:rFonts w:ascii="Cambria Math" w:hAnsi="Cambria Math" w:cs="Times New Roman"/>
            <w:szCs w:val="20"/>
          </w:rPr>
          <w:id w:val="-683276679"/>
          <w:placeholder>
            <w:docPart w:val="E787DC7E9B6F4EC8984A3E6F1C93584F"/>
          </w:placeholder>
          <w15:appearance w15:val="hidden"/>
        </w:sdtPr>
        <w:sdtEndPr>
          <w:rPr>
            <w:rStyle w:val="NotBold"/>
          </w:rPr>
        </w:sdtEndPr>
        <w:sdtContent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 xml:space="preserve">: C++ (highly advanced), C (advanced), Python (advanced), C# (advanced), Java (advanced), GLSL/OpenGL (advanced), </w:t>
          </w:r>
          <w:proofErr w:type="spellStart"/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>Javascript</w:t>
          </w:r>
          <w:proofErr w:type="spellEnd"/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 xml:space="preserve"> (intermediate), REACT (intermediate), Scala (intermediate), </w:t>
          </w:r>
          <w:proofErr w:type="spellStart"/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>OCaml</w:t>
          </w:r>
          <w:proofErr w:type="spellEnd"/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 xml:space="preserve"> (intermediate)</w:t>
          </w:r>
        </w:sdtContent>
      </w:sdt>
    </w:p>
    <w:p w14:paraId="460B18D4" w14:textId="7534CE4C" w:rsidR="00541A4E" w:rsidRPr="000B25FE" w:rsidRDefault="006F2C87" w:rsidP="009B7C7C">
      <w:pPr>
        <w:spacing w:after="0"/>
        <w:rPr>
          <w:rFonts w:ascii="Cambria Math" w:hAnsi="Cambria Math" w:cs="Times New Roman"/>
          <w:b w:val="0"/>
          <w:bCs/>
          <w:color w:val="auto"/>
          <w:szCs w:val="20"/>
        </w:rPr>
      </w:pPr>
      <w:sdt>
        <w:sdtPr>
          <w:rPr>
            <w:rFonts w:ascii="Cambria Math" w:hAnsi="Cambria Math" w:cs="Times New Roman"/>
            <w:b w:val="0"/>
            <w:bCs/>
            <w:color w:val="auto"/>
            <w:szCs w:val="20"/>
          </w:rPr>
          <w:id w:val="-1940438858"/>
          <w:placeholder>
            <w:docPart w:val="721E87ADD12642E597A6073AEF3D17DB"/>
          </w:placeholder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541A4E" w:rsidRPr="000B25FE">
            <w:rPr>
              <w:rFonts w:ascii="Cambria Math" w:hAnsi="Cambria Math" w:cs="Times New Roman"/>
              <w:color w:val="auto"/>
              <w:szCs w:val="20"/>
            </w:rPr>
            <w:t>Technology</w:t>
          </w:r>
          <w:r w:rsidR="002B17DE" w:rsidRPr="000B25FE">
            <w:rPr>
              <w:rFonts w:ascii="Cambria Math" w:hAnsi="Cambria Math" w:cs="Times New Roman"/>
              <w:color w:val="auto"/>
              <w:szCs w:val="20"/>
            </w:rPr>
            <w:t>/</w:t>
          </w:r>
          <w:r w:rsidR="000B25FE" w:rsidRPr="000B25FE">
            <w:rPr>
              <w:rFonts w:ascii="Cambria Math" w:hAnsi="Cambria Math" w:cs="Times New Roman"/>
              <w:color w:val="auto"/>
              <w:szCs w:val="20"/>
            </w:rPr>
            <w:t xml:space="preserve">Security </w:t>
          </w:r>
          <w:r w:rsidR="002B17DE" w:rsidRPr="000B25FE">
            <w:rPr>
              <w:rFonts w:ascii="Cambria Math" w:hAnsi="Cambria Math" w:cs="Times New Roman"/>
              <w:color w:val="auto"/>
              <w:szCs w:val="20"/>
            </w:rPr>
            <w:t>Clearance</w:t>
          </w:r>
          <w:r w:rsidR="00541A4E" w:rsidRPr="000B25FE">
            <w:rPr>
              <w:rFonts w:ascii="Cambria Math" w:hAnsi="Cambria Math" w:cs="Times New Roman"/>
              <w:color w:val="auto"/>
              <w:szCs w:val="20"/>
            </w:rPr>
            <w:t>:</w:t>
          </w:r>
        </w:sdtContent>
      </w:sdt>
      <w:r w:rsidR="00541A4E" w:rsidRPr="000B25FE">
        <w:rPr>
          <w:rFonts w:ascii="Cambria Math" w:hAnsi="Cambria Math" w:cs="Times New Roman"/>
          <w:szCs w:val="20"/>
        </w:rPr>
        <w:t xml:space="preserve"> </w:t>
      </w:r>
      <w:r w:rsidR="00541A4E" w:rsidRPr="000B25FE">
        <w:rPr>
          <w:rStyle w:val="NotBold"/>
          <w:rFonts w:ascii="Cambria Math" w:hAnsi="Cambria Math" w:cs="Times New Roman"/>
          <w:szCs w:val="20"/>
        </w:rPr>
        <w:t xml:space="preserve">Unreal Engine (advanced), </w:t>
      </w:r>
      <w:r w:rsidR="00541A4E" w:rsidRPr="000B25FE">
        <w:rPr>
          <w:rFonts w:ascii="Cambria Math" w:hAnsi="Cambria Math" w:cs="Times New Roman"/>
          <w:szCs w:val="20"/>
        </w:rPr>
        <w:t xml:space="preserve"> </w:t>
      </w:r>
      <w:sdt>
        <w:sdtPr>
          <w:rPr>
            <w:rStyle w:val="NotBold"/>
            <w:rFonts w:ascii="Cambria Math" w:hAnsi="Cambria Math" w:cs="Times New Roman"/>
            <w:szCs w:val="20"/>
          </w:rPr>
          <w:id w:val="-390426749"/>
          <w:placeholder>
            <w:docPart w:val="20EC99E12BF447BC8A547A5AE1334417"/>
          </w:placeholder>
          <w15:appearance w15:val="hidden"/>
        </w:sdtPr>
        <w:sdtEndPr>
          <w:rPr>
            <w:rStyle w:val="NotBold"/>
          </w:rPr>
        </w:sdtEndPr>
        <w:sdtContent>
          <w:r w:rsidR="009D78D0" w:rsidRPr="000B25FE">
            <w:rPr>
              <w:rStyle w:val="NotBold"/>
              <w:rFonts w:ascii="Cambria Math" w:hAnsi="Cambria Math" w:cs="Times New Roman"/>
              <w:szCs w:val="20"/>
            </w:rPr>
            <w:t>GitHub</w:t>
          </w:r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>/Git</w:t>
          </w:r>
          <w:r w:rsidR="009D78D0">
            <w:rPr>
              <w:rStyle w:val="NotBold"/>
              <w:rFonts w:ascii="Cambria Math" w:hAnsi="Cambria Math" w:cs="Times New Roman"/>
              <w:szCs w:val="20"/>
            </w:rPr>
            <w:t>L</w:t>
          </w:r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>ab (advanced), Linu</w:t>
          </w:r>
          <w:r w:rsidR="000B25FE" w:rsidRPr="000B25FE">
            <w:rPr>
              <w:rStyle w:val="NotBold"/>
              <w:rFonts w:ascii="Cambria Math" w:hAnsi="Cambria Math" w:cs="Times New Roman"/>
              <w:szCs w:val="20"/>
            </w:rPr>
            <w:t xml:space="preserve">x </w:t>
          </w:r>
          <w:r w:rsidR="00541A4E" w:rsidRPr="000B25FE">
            <w:rPr>
              <w:rStyle w:val="NotBold"/>
              <w:rFonts w:ascii="Cambria Math" w:hAnsi="Cambria Math" w:cs="Times New Roman"/>
              <w:szCs w:val="20"/>
            </w:rPr>
            <w:t>(intermediate), Bash (intermediate), Jira (intermediate), extensive experience debugging</w:t>
          </w:r>
          <w:r w:rsidR="002B17DE" w:rsidRPr="000B25FE">
            <w:rPr>
              <w:rStyle w:val="NotBold"/>
              <w:rFonts w:ascii="Cambria Math" w:hAnsi="Cambria Math" w:cs="Times New Roman"/>
              <w:szCs w:val="20"/>
            </w:rPr>
            <w:t xml:space="preserve">, </w:t>
          </w:r>
          <w:r w:rsidR="000B25FE" w:rsidRPr="000B25FE">
            <w:rPr>
              <w:rStyle w:val="NotBold"/>
              <w:rFonts w:ascii="Cambria Math" w:hAnsi="Cambria Math" w:cs="Times New Roman"/>
              <w:szCs w:val="20"/>
            </w:rPr>
            <w:t>active Secret security clearance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0B25FE" w14:paraId="28D6129D" w14:textId="77777777" w:rsidTr="000B4CAB">
        <w:tc>
          <w:tcPr>
            <w:tcW w:w="9360" w:type="dxa"/>
          </w:tcPr>
          <w:p w14:paraId="02699DC4" w14:textId="210A55FC" w:rsidR="00316C32" w:rsidRPr="000B25FE" w:rsidRDefault="006F2C87" w:rsidP="00A90BE8">
            <w:pPr>
              <w:pStyle w:val="Heading2"/>
              <w:spacing w:after="0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-175196576"/>
                <w:placeholder>
                  <w:docPart w:val="A33E9A7B5BCB4599A2C53E82817F41DD"/>
                </w:placeholder>
                <w15:appearance w15:val="hidden"/>
              </w:sdtPr>
              <w:sdtEndPr/>
              <w:sdtContent>
                <w:r w:rsidR="00541A4E" w:rsidRPr="000B25FE">
                  <w:rPr>
                    <w:rFonts w:ascii="Cambria Math" w:hAnsi="Cambria Math" w:cs="Times New Roman"/>
                    <w:szCs w:val="20"/>
                  </w:rPr>
                  <w:t>Experience</w:t>
                </w:r>
              </w:sdtContent>
            </w:sdt>
            <w:r w:rsidR="00316C32" w:rsidRPr="000B25FE">
              <w:rPr>
                <w:rFonts w:ascii="Cambria Math" w:hAnsi="Cambria Math" w:cs="Times New Roman"/>
                <w:szCs w:val="20"/>
              </w:rPr>
              <w:t xml:space="preserve"> </w:t>
            </w:r>
          </w:p>
        </w:tc>
      </w:tr>
    </w:tbl>
    <w:tbl>
      <w:tblPr>
        <w:tblStyle w:val="TableGrid"/>
        <w:tblW w:w="94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90"/>
      </w:tblGrid>
      <w:tr w:rsidR="007D1F1C" w:rsidRPr="000B25FE" w14:paraId="556F1A89" w14:textId="77777777" w:rsidTr="009B7C7C">
        <w:trPr>
          <w:trHeight w:val="263"/>
        </w:trPr>
        <w:tc>
          <w:tcPr>
            <w:tcW w:w="6660" w:type="dxa"/>
            <w:tcBorders>
              <w:top w:val="nil"/>
              <w:left w:val="nil"/>
              <w:bottom w:val="nil"/>
            </w:tcBorders>
          </w:tcPr>
          <w:p w14:paraId="7A092F32" w14:textId="77777777" w:rsidR="003C311D" w:rsidRPr="009D1EAB" w:rsidRDefault="003C311D" w:rsidP="003C311D">
            <w:pPr>
              <w:rPr>
                <w:rFonts w:ascii="Cambria Math" w:hAnsi="Cambria Math" w:cs="Times New Roman"/>
                <w:sz w:val="8"/>
                <w:szCs w:val="8"/>
              </w:rPr>
            </w:pPr>
          </w:p>
          <w:p w14:paraId="65E9C8B9" w14:textId="359D67FE" w:rsidR="007D1F1C" w:rsidRPr="000B25FE" w:rsidRDefault="006F2C87" w:rsidP="003C311D">
            <w:pPr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-1496251119"/>
                <w:placeholder>
                  <w:docPart w:val="7903654B3A3E4E3FA4D50492DAE7B4DB"/>
                </w:placeholder>
                <w15:appearance w15:val="hidden"/>
              </w:sdtPr>
              <w:sdtEndPr/>
              <w:sdtContent>
                <w:r w:rsidR="003C311D" w:rsidRPr="000B25FE">
                  <w:rPr>
                    <w:rFonts w:ascii="Cambria Math" w:hAnsi="Cambria Math" w:cs="Times New Roman"/>
                    <w:szCs w:val="20"/>
                  </w:rPr>
                  <w:t xml:space="preserve">Rite Solutions: Graphics Software Engineer </w:t>
                </w:r>
                <w:r w:rsidR="003C311D" w:rsidRPr="000B25FE">
                  <w:rPr>
                    <w:rFonts w:ascii="Cambria Math" w:hAnsi="Cambria Math" w:cs="Times New Roman"/>
                    <w:b w:val="0"/>
                    <w:bCs/>
                    <w:szCs w:val="20"/>
                  </w:rPr>
                  <w:t>– Bethesda, MD</w:t>
                </w:r>
              </w:sdtContent>
            </w:sdt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</w:tcPr>
          <w:p w14:paraId="24DC23E6" w14:textId="77777777" w:rsidR="003C311D" w:rsidRPr="009D1EAB" w:rsidRDefault="003C311D" w:rsidP="003C311D">
            <w:pPr>
              <w:jc w:val="right"/>
              <w:rPr>
                <w:rFonts w:ascii="Cambria Math" w:hAnsi="Cambria Math" w:cs="Times New Roman"/>
                <w:sz w:val="8"/>
                <w:szCs w:val="8"/>
              </w:rPr>
            </w:pPr>
          </w:p>
          <w:p w14:paraId="54C645C3" w14:textId="5EDBE4F8" w:rsidR="007D1F1C" w:rsidRPr="000B25FE" w:rsidRDefault="006F2C87" w:rsidP="003C311D">
            <w:pPr>
              <w:jc w:val="right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177940288"/>
                <w:placeholder>
                  <w:docPart w:val="6C099B54198A4EEAA1F157B023E4A32D"/>
                </w:placeholder>
                <w15:appearance w15:val="hidden"/>
              </w:sdtPr>
              <w:sdtEndPr/>
              <w:sdtContent>
                <w:r w:rsidR="009B7C7C" w:rsidRPr="000B25FE">
                  <w:rPr>
                    <w:rFonts w:ascii="Cambria Math" w:hAnsi="Cambria Math" w:cs="Times New Roman"/>
                    <w:szCs w:val="20"/>
                  </w:rPr>
                  <w:t>January 2023 - Present</w:t>
                </w:r>
              </w:sdtContent>
            </w:sdt>
          </w:p>
        </w:tc>
      </w:tr>
    </w:tbl>
    <w:sdt>
      <w:sdtPr>
        <w:rPr>
          <w:rFonts w:ascii="Cambria Math" w:hAnsi="Cambria Math" w:cs="Times New Roman"/>
          <w:szCs w:val="20"/>
        </w:rPr>
        <w:id w:val="-1934735192"/>
        <w:placeholder>
          <w:docPart w:val="316AABD75F494FC8BFFEB0CD9415E915"/>
        </w:placeholder>
        <w15:appearance w15:val="hidden"/>
      </w:sdtPr>
      <w:sdtEndPr/>
      <w:sdtContent>
        <w:p w14:paraId="46CD1406" w14:textId="287A86EE" w:rsidR="002318E3" w:rsidRDefault="002318E3" w:rsidP="00682BC1">
          <w:pPr>
            <w:pStyle w:val="ListBullet"/>
            <w:tabs>
              <w:tab w:val="left" w:pos="9270"/>
            </w:tabs>
            <w:rPr>
              <w:rFonts w:ascii="Cambria Math" w:hAnsi="Cambria Math" w:cs="Times New Roman"/>
              <w:szCs w:val="20"/>
            </w:rPr>
          </w:pPr>
          <w:r w:rsidRPr="002318E3">
            <w:rPr>
              <w:rFonts w:ascii="Cambria Math" w:hAnsi="Cambria Math" w:cs="Times New Roman"/>
              <w:szCs w:val="20"/>
            </w:rPr>
            <w:t>Built a back-end solution in C++ connecting a dynamic physics model to a graphical user interface using TCP/IP allowing accelerated data transfer and visualization.</w:t>
          </w:r>
        </w:p>
        <w:p w14:paraId="7F9726FB" w14:textId="6E148150" w:rsidR="002318E3" w:rsidRPr="002318E3" w:rsidRDefault="002318E3" w:rsidP="002318E3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2318E3">
            <w:rPr>
              <w:rFonts w:ascii="Cambria Math" w:hAnsi="Cambria Math" w:cs="Times New Roman"/>
              <w:szCs w:val="20"/>
            </w:rPr>
            <w:t>Created methodology using Python to import large data sets from a government proprietary database into a graphical simulation operated on Unreal Engine.</w:t>
          </w:r>
        </w:p>
        <w:p w14:paraId="728CDD3D" w14:textId="240E054C" w:rsidR="00F3627D" w:rsidRPr="000B25FE" w:rsidRDefault="00F3627D" w:rsidP="00956FEA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0B25FE">
            <w:rPr>
              <w:rFonts w:ascii="Cambria Math" w:hAnsi="Cambria Math" w:cs="Times New Roman"/>
              <w:szCs w:val="20"/>
            </w:rPr>
            <w:t xml:space="preserve">Designed a complex overlay </w:t>
          </w:r>
          <w:r w:rsidR="009D78D0">
            <w:rPr>
              <w:rFonts w:ascii="Cambria Math" w:hAnsi="Cambria Math" w:cs="Times New Roman"/>
              <w:szCs w:val="20"/>
            </w:rPr>
            <w:t>with real time metrics for</w:t>
          </w:r>
          <w:r w:rsidRPr="000B25FE">
            <w:rPr>
              <w:rFonts w:ascii="Cambria Math" w:hAnsi="Cambria Math" w:cs="Times New Roman"/>
              <w:szCs w:val="20"/>
            </w:rPr>
            <w:t xml:space="preserve"> a 3D simulation intended for defense training</w:t>
          </w:r>
          <w:r w:rsidR="009D78D0">
            <w:rPr>
              <w:rFonts w:ascii="Cambria Math" w:hAnsi="Cambria Math" w:cs="Times New Roman"/>
              <w:szCs w:val="20"/>
            </w:rPr>
            <w:t>.</w:t>
          </w:r>
        </w:p>
        <w:p w14:paraId="64B40C5D" w14:textId="774D6FB7" w:rsidR="000B25FE" w:rsidRPr="00BF44CF" w:rsidRDefault="00BF44CF" w:rsidP="00956FEA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BF44CF">
            <w:rPr>
              <w:rFonts w:ascii="Cambria Math" w:hAnsi="Cambria Math" w:cs="Times New Roman"/>
              <w:szCs w:val="20"/>
            </w:rPr>
            <w:t xml:space="preserve">Integrated a graphical simulation into a large </w:t>
          </w:r>
          <w:r w:rsidR="009D78D0">
            <w:rPr>
              <w:rFonts w:ascii="Cambria Math" w:hAnsi="Cambria Math" w:cs="Times New Roman"/>
              <w:szCs w:val="20"/>
            </w:rPr>
            <w:t xml:space="preserve">client </w:t>
          </w:r>
          <w:r w:rsidRPr="00BF44CF">
            <w:rPr>
              <w:rFonts w:ascii="Cambria Math" w:hAnsi="Cambria Math" w:cs="Times New Roman"/>
              <w:szCs w:val="20"/>
            </w:rPr>
            <w:t xml:space="preserve">server system and enabled simulation accessibility </w:t>
          </w:r>
          <w:r>
            <w:rPr>
              <w:rFonts w:ascii="Cambria Math" w:hAnsi="Cambria Math" w:cs="Times New Roman"/>
              <w:szCs w:val="20"/>
            </w:rPr>
            <w:t>on</w:t>
          </w:r>
          <w:r w:rsidRPr="00BF44CF">
            <w:rPr>
              <w:rFonts w:ascii="Cambria Math" w:hAnsi="Cambria Math" w:cs="Times New Roman"/>
              <w:szCs w:val="20"/>
            </w:rPr>
            <w:t xml:space="preserve"> </w:t>
          </w:r>
          <w:r>
            <w:rPr>
              <w:rFonts w:ascii="Cambria Math" w:hAnsi="Cambria Math" w:cs="Times New Roman"/>
              <w:szCs w:val="20"/>
            </w:rPr>
            <w:t>training</w:t>
          </w:r>
          <w:r w:rsidRPr="00BF44CF">
            <w:rPr>
              <w:rFonts w:ascii="Cambria Math" w:hAnsi="Cambria Math" w:cs="Times New Roman"/>
              <w:szCs w:val="20"/>
            </w:rPr>
            <w:t xml:space="preserve"> equipment</w:t>
          </w:r>
          <w:r w:rsidR="009D78D0">
            <w:rPr>
              <w:rFonts w:ascii="Cambria Math" w:hAnsi="Cambria Math" w:cs="Times New Roman"/>
              <w:szCs w:val="20"/>
            </w:rPr>
            <w:t xml:space="preserve"> in a secure environment</w:t>
          </w:r>
          <w:r w:rsidRPr="00BF44CF">
            <w:rPr>
              <w:rFonts w:ascii="Cambria Math" w:hAnsi="Cambria Math" w:cs="Times New Roman"/>
              <w:szCs w:val="20"/>
            </w:rPr>
            <w:t>.</w:t>
          </w:r>
        </w:p>
        <w:p w14:paraId="3648AFC7" w14:textId="6649D062" w:rsidR="000B25FE" w:rsidRPr="000B25FE" w:rsidRDefault="00BF44CF" w:rsidP="00956FEA">
          <w:pPr>
            <w:pStyle w:val="ListBullet"/>
            <w:rPr>
              <w:rFonts w:ascii="Cambria Math" w:hAnsi="Cambria Math" w:cs="Times New Roman"/>
              <w:szCs w:val="20"/>
            </w:rPr>
          </w:pPr>
          <w:r>
            <w:rPr>
              <w:rFonts w:ascii="Cambria Math" w:hAnsi="Cambria Math" w:cs="Times New Roman"/>
              <w:szCs w:val="20"/>
            </w:rPr>
            <w:t>Reviewed 50+ pull requests in C++ from teammates and w</w:t>
          </w:r>
          <w:r w:rsidR="000B25FE">
            <w:rPr>
              <w:rFonts w:ascii="Cambria Math" w:hAnsi="Cambria Math" w:cs="Times New Roman"/>
              <w:szCs w:val="20"/>
            </w:rPr>
            <w:t xml:space="preserve">orked directly with a modeling artist to </w:t>
          </w:r>
          <w:r>
            <w:rPr>
              <w:rFonts w:ascii="Cambria Math" w:hAnsi="Cambria Math" w:cs="Times New Roman"/>
              <w:szCs w:val="20"/>
            </w:rPr>
            <w:t xml:space="preserve">apply </w:t>
          </w:r>
          <w:r w:rsidR="00D24EE6">
            <w:rPr>
              <w:rFonts w:ascii="Cambria Math" w:hAnsi="Cambria Math" w:cs="Times New Roman"/>
              <w:szCs w:val="20"/>
            </w:rPr>
            <w:t>arbitrary</w:t>
          </w:r>
          <w:r>
            <w:rPr>
              <w:rFonts w:ascii="Cambria Math" w:hAnsi="Cambria Math" w:cs="Times New Roman"/>
              <w:szCs w:val="20"/>
            </w:rPr>
            <w:t xml:space="preserve"> textures to objects at run time. </w:t>
          </w:r>
          <w:r w:rsidR="000B25FE">
            <w:rPr>
              <w:rFonts w:ascii="Cambria Math" w:hAnsi="Cambria Math" w:cs="Times New Roman"/>
              <w:szCs w:val="20"/>
            </w:rPr>
            <w:t xml:space="preserve"> </w:t>
          </w:r>
        </w:p>
      </w:sdtContent>
    </w:sdt>
    <w:tbl>
      <w:tblPr>
        <w:tblStyle w:val="TableGrid"/>
        <w:tblW w:w="94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060"/>
      </w:tblGrid>
      <w:tr w:rsidR="00F9176F" w:rsidRPr="000B25FE" w14:paraId="36BA252D" w14:textId="77777777" w:rsidTr="009B7C7C">
        <w:trPr>
          <w:trHeight w:val="262"/>
        </w:trPr>
        <w:tc>
          <w:tcPr>
            <w:tcW w:w="6390" w:type="dxa"/>
            <w:tcBorders>
              <w:top w:val="nil"/>
              <w:left w:val="nil"/>
              <w:bottom w:val="nil"/>
            </w:tcBorders>
          </w:tcPr>
          <w:p w14:paraId="0B84CEE3" w14:textId="1721ABAA" w:rsidR="00F9176F" w:rsidRPr="000B25FE" w:rsidRDefault="006F2C87" w:rsidP="00F9176F">
            <w:pPr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-1979754204"/>
                <w:placeholder>
                  <w:docPart w:val="C1C33B0EA5E64F39B4354E8E1B0F324B"/>
                </w:placeholder>
                <w15:appearance w15:val="hidden"/>
              </w:sdtPr>
              <w:sdtEndPr/>
              <w:sdtContent>
                <w:r w:rsidR="009B7C7C" w:rsidRPr="000B25FE">
                  <w:rPr>
                    <w:rFonts w:ascii="Cambria Math" w:hAnsi="Cambria Math" w:cs="Times New Roman"/>
                    <w:szCs w:val="20"/>
                  </w:rPr>
                  <w:t>IDEMIA: Programmer II</w:t>
                </w:r>
                <w:r w:rsidR="009B7C7C" w:rsidRPr="000B25FE">
                  <w:rPr>
                    <w:rFonts w:ascii="Cambria Math" w:hAnsi="Cambria Math" w:cs="Times New Roman"/>
                    <w:b w:val="0"/>
                    <w:bCs/>
                    <w:szCs w:val="20"/>
                  </w:rPr>
                  <w:t xml:space="preserve"> – Chantilly, VA</w:t>
                </w:r>
              </w:sdtContent>
            </w:sdt>
          </w:p>
        </w:tc>
        <w:tc>
          <w:tcPr>
            <w:tcW w:w="3060" w:type="dxa"/>
            <w:tcBorders>
              <w:top w:val="nil"/>
              <w:bottom w:val="nil"/>
              <w:right w:val="nil"/>
            </w:tcBorders>
          </w:tcPr>
          <w:p w14:paraId="0101A240" w14:textId="7E2819D8" w:rsidR="00F9176F" w:rsidRPr="000B25FE" w:rsidRDefault="006F2C87" w:rsidP="009B7C7C">
            <w:pPr>
              <w:ind w:left="-374" w:hanging="360"/>
              <w:jc w:val="right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250169745"/>
                <w:placeholder>
                  <w:docPart w:val="44502B25F6734653984B8E45EE9DD573"/>
                </w:placeholder>
                <w15:appearance w15:val="hidden"/>
              </w:sdtPr>
              <w:sdtEndPr/>
              <w:sdtContent>
                <w:r w:rsidR="002318E3">
                  <w:rPr>
                    <w:rFonts w:ascii="Cambria Math" w:hAnsi="Cambria Math" w:cs="Times New Roman"/>
                    <w:szCs w:val="20"/>
                  </w:rPr>
                  <w:t>September</w:t>
                </w:r>
                <w:r w:rsidR="009B7C7C" w:rsidRPr="000B25FE">
                  <w:rPr>
                    <w:rFonts w:ascii="Cambria Math" w:hAnsi="Cambria Math" w:cs="Times New Roman"/>
                    <w:szCs w:val="20"/>
                  </w:rPr>
                  <w:t xml:space="preserve"> 2022 – January 2023</w:t>
                </w:r>
              </w:sdtContent>
            </w:sdt>
          </w:p>
        </w:tc>
      </w:tr>
    </w:tbl>
    <w:sdt>
      <w:sdtPr>
        <w:rPr>
          <w:rFonts w:ascii="Cambria Math" w:hAnsi="Cambria Math" w:cs="Times New Roman"/>
          <w:szCs w:val="20"/>
        </w:rPr>
        <w:id w:val="983819164"/>
        <w:placeholder>
          <w:docPart w:val="83CE0A980027405C90B4B3F2630B0F5C"/>
        </w:placeholder>
        <w15:appearance w15:val="hidden"/>
      </w:sdtPr>
      <w:sdtEndPr/>
      <w:sdtContent>
        <w:p w14:paraId="59853BB8" w14:textId="1FB778AB" w:rsidR="00917497" w:rsidRPr="000B25FE" w:rsidRDefault="009B7C7C" w:rsidP="00316C32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0B25FE">
            <w:rPr>
              <w:rFonts w:ascii="Cambria Math" w:hAnsi="Cambria Math" w:cs="Times New Roman"/>
              <w:szCs w:val="20"/>
            </w:rPr>
            <w:t xml:space="preserve">Utilized a </w:t>
          </w:r>
          <w:r w:rsidR="009D78D0">
            <w:rPr>
              <w:rFonts w:ascii="Cambria Math" w:hAnsi="Cambria Math" w:cs="Times New Roman"/>
              <w:szCs w:val="20"/>
            </w:rPr>
            <w:t>J</w:t>
          </w:r>
          <w:r w:rsidRPr="000B25FE">
            <w:rPr>
              <w:rFonts w:ascii="Cambria Math" w:hAnsi="Cambria Math" w:cs="Times New Roman"/>
              <w:szCs w:val="20"/>
            </w:rPr>
            <w:t>ava-like proprietary language in a collaborative and fast paced setting to parse both large pre-production and live datasets.</w:t>
          </w:r>
        </w:p>
        <w:p w14:paraId="74D13F76" w14:textId="59309595" w:rsidR="009B7C7C" w:rsidRPr="000B25FE" w:rsidRDefault="009B7C7C" w:rsidP="00316C32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0B25FE">
            <w:rPr>
              <w:rFonts w:ascii="Cambria Math" w:hAnsi="Cambria Math" w:cs="Times New Roman"/>
              <w:szCs w:val="20"/>
            </w:rPr>
            <w:t xml:space="preserve">Led check-ins with teammates, addressed debugging issues and managed changes made to </w:t>
          </w:r>
          <w:r w:rsidR="008211B4" w:rsidRPr="000B25FE">
            <w:rPr>
              <w:rFonts w:ascii="Cambria Math" w:hAnsi="Cambria Math" w:cs="Times New Roman"/>
              <w:szCs w:val="20"/>
            </w:rPr>
            <w:t>the project’s requirements</w:t>
          </w:r>
          <w:r w:rsidR="00A90BE8" w:rsidRPr="000B25FE">
            <w:rPr>
              <w:rFonts w:ascii="Cambria Math" w:hAnsi="Cambria Math" w:cs="Times New Roman"/>
              <w:szCs w:val="20"/>
            </w:rPr>
            <w:t>.</w:t>
          </w:r>
        </w:p>
      </w:sdtContent>
    </w:sdt>
    <w:tbl>
      <w:tblPr>
        <w:tblStyle w:val="TableGrid"/>
        <w:tblW w:w="94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3150"/>
      </w:tblGrid>
      <w:tr w:rsidR="00F9176F" w:rsidRPr="000B25FE" w14:paraId="16160DAA" w14:textId="77777777" w:rsidTr="009B7C7C">
        <w:trPr>
          <w:trHeight w:val="262"/>
        </w:trPr>
        <w:tc>
          <w:tcPr>
            <w:tcW w:w="6300" w:type="dxa"/>
            <w:tcBorders>
              <w:top w:val="nil"/>
              <w:left w:val="nil"/>
              <w:bottom w:val="nil"/>
            </w:tcBorders>
          </w:tcPr>
          <w:p w14:paraId="6750F0A9" w14:textId="06AA301D" w:rsidR="00F9176F" w:rsidRPr="000B25FE" w:rsidRDefault="009B7C7C" w:rsidP="00F9176F">
            <w:pPr>
              <w:rPr>
                <w:rFonts w:ascii="Cambria Math" w:hAnsi="Cambria Math" w:cs="Times New Roman"/>
                <w:szCs w:val="20"/>
              </w:rPr>
            </w:pPr>
            <w:r w:rsidRPr="000B25FE">
              <w:rPr>
                <w:rFonts w:ascii="Cambria Math" w:hAnsi="Cambria Math" w:cs="Times New Roman"/>
                <w:szCs w:val="20"/>
              </w:rPr>
              <w:t xml:space="preserve">Brown University: Head Teaching </w:t>
            </w:r>
            <w:r w:rsidRPr="009D78D0">
              <w:rPr>
                <w:rFonts w:ascii="Cambria Math" w:hAnsi="Cambria Math" w:cs="Times New Roman"/>
                <w:szCs w:val="20"/>
              </w:rPr>
              <w:t>Assistant</w:t>
            </w:r>
            <w:r w:rsidR="009D78D0">
              <w:rPr>
                <w:rFonts w:ascii="Cambria Math" w:hAnsi="Cambria Math" w:cs="Times New Roman"/>
                <w:szCs w:val="20"/>
              </w:rPr>
              <w:t xml:space="preserve"> </w:t>
            </w:r>
            <w:r w:rsidRPr="009D78D0">
              <w:rPr>
                <w:rFonts w:ascii="Cambria Math" w:hAnsi="Cambria Math" w:cs="Times New Roman"/>
                <w:szCs w:val="20"/>
              </w:rPr>
              <w:t>–</w:t>
            </w:r>
            <w:r w:rsidRPr="000B25FE">
              <w:rPr>
                <w:rFonts w:ascii="Cambria Math" w:hAnsi="Cambria Math" w:cs="Times New Roman"/>
                <w:b w:val="0"/>
                <w:bCs/>
                <w:szCs w:val="20"/>
              </w:rPr>
              <w:t xml:space="preserve"> Providence, RI</w:t>
            </w:r>
          </w:p>
        </w:tc>
        <w:tc>
          <w:tcPr>
            <w:tcW w:w="3150" w:type="dxa"/>
            <w:tcBorders>
              <w:top w:val="nil"/>
              <w:bottom w:val="nil"/>
              <w:right w:val="nil"/>
            </w:tcBorders>
          </w:tcPr>
          <w:p w14:paraId="272D7609" w14:textId="08D7453F" w:rsidR="00F9176F" w:rsidRPr="000B25FE" w:rsidRDefault="006F2C87" w:rsidP="00F9176F">
            <w:pPr>
              <w:jc w:val="right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-1442678937"/>
                <w:placeholder>
                  <w:docPart w:val="83F14E00D99949B5BB4210C8505D4560"/>
                </w:placeholder>
                <w15:appearance w15:val="hidden"/>
              </w:sdtPr>
              <w:sdtEndPr/>
              <w:sdtContent>
                <w:r w:rsidR="009B7C7C" w:rsidRPr="000B25FE">
                  <w:rPr>
                    <w:rFonts w:ascii="Cambria Math" w:hAnsi="Cambria Math" w:cs="Times New Roman"/>
                    <w:szCs w:val="20"/>
                  </w:rPr>
                  <w:t>May 2021 – January 2022</w:t>
                </w:r>
              </w:sdtContent>
            </w:sdt>
          </w:p>
        </w:tc>
      </w:tr>
    </w:tbl>
    <w:sdt>
      <w:sdtPr>
        <w:rPr>
          <w:rFonts w:ascii="Cambria Math" w:hAnsi="Cambria Math" w:cs="Times New Roman"/>
          <w:szCs w:val="20"/>
        </w:rPr>
        <w:id w:val="1346904424"/>
        <w:placeholder>
          <w:docPart w:val="687C984D94204DECA360228710EBBFA5"/>
        </w:placeholder>
        <w15:appearance w15:val="hidden"/>
      </w:sdtPr>
      <w:sdtEndPr/>
      <w:sdtContent>
        <w:p w14:paraId="181F1584" w14:textId="2C195F02" w:rsidR="008211B4" w:rsidRPr="000B25FE" w:rsidRDefault="008211B4" w:rsidP="002073B6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0B25FE">
            <w:rPr>
              <w:rFonts w:ascii="Cambria Math" w:hAnsi="Cambria Math" w:cs="Times New Roman"/>
              <w:szCs w:val="20"/>
            </w:rPr>
            <w:t xml:space="preserve">Held office hours and help sessions for over 100 students taking </w:t>
          </w:r>
          <w:r w:rsidR="009D78D0">
            <w:rPr>
              <w:rFonts w:ascii="Cambria Math" w:hAnsi="Cambria Math" w:cs="Times New Roman"/>
              <w:szCs w:val="20"/>
            </w:rPr>
            <w:t>an advanced</w:t>
          </w:r>
          <w:r w:rsidRPr="000B25FE">
            <w:rPr>
              <w:rFonts w:ascii="Cambria Math" w:hAnsi="Cambria Math" w:cs="Times New Roman"/>
              <w:szCs w:val="20"/>
            </w:rPr>
            <w:t xml:space="preserve"> Computer Graphics course</w:t>
          </w:r>
          <w:r w:rsidR="009D78D0">
            <w:rPr>
              <w:rFonts w:ascii="Cambria Math" w:hAnsi="Cambria Math" w:cs="Times New Roman"/>
              <w:szCs w:val="20"/>
            </w:rPr>
            <w:t xml:space="preserve"> </w:t>
          </w:r>
          <w:r w:rsidR="009D78D0" w:rsidRPr="009D78D0">
            <w:rPr>
              <w:rFonts w:ascii="Cambria Math" w:hAnsi="Cambria Math" w:cs="Times New Roman"/>
              <w:szCs w:val="20"/>
            </w:rPr>
            <w:t>(CS1230)</w:t>
          </w:r>
          <w:r w:rsidRPr="000B25FE">
            <w:rPr>
              <w:rFonts w:ascii="Cambria Math" w:hAnsi="Cambria Math" w:cs="Times New Roman"/>
              <w:szCs w:val="20"/>
            </w:rPr>
            <w:t xml:space="preserve"> to strengthen their understanding of </w:t>
          </w:r>
          <w:r w:rsidR="009D78D0">
            <w:rPr>
              <w:rFonts w:ascii="Cambria Math" w:hAnsi="Cambria Math" w:cs="Times New Roman"/>
              <w:szCs w:val="20"/>
            </w:rPr>
            <w:t>the curriculum</w:t>
          </w:r>
          <w:r w:rsidR="00956FEA" w:rsidRPr="000B25FE">
            <w:rPr>
              <w:rFonts w:ascii="Cambria Math" w:hAnsi="Cambria Math" w:cs="Times New Roman"/>
              <w:szCs w:val="20"/>
            </w:rPr>
            <w:t>.</w:t>
          </w:r>
        </w:p>
        <w:p w14:paraId="6D5D5D4F" w14:textId="384067DA" w:rsidR="008211B4" w:rsidRPr="000B25FE" w:rsidRDefault="008211B4" w:rsidP="002073B6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0B25FE">
            <w:rPr>
              <w:rFonts w:ascii="Cambria Math" w:hAnsi="Cambria Math" w:cs="Times New Roman"/>
              <w:szCs w:val="20"/>
            </w:rPr>
            <w:t xml:space="preserve">Communicated with the professor </w:t>
          </w:r>
          <w:r w:rsidR="009D78D0">
            <w:rPr>
              <w:rFonts w:ascii="Cambria Math" w:hAnsi="Cambria Math" w:cs="Times New Roman"/>
              <w:szCs w:val="20"/>
            </w:rPr>
            <w:t xml:space="preserve">and team of teaching </w:t>
          </w:r>
          <w:r w:rsidR="009F4CE9">
            <w:rPr>
              <w:rFonts w:ascii="Cambria Math" w:hAnsi="Cambria Math" w:cs="Times New Roman"/>
              <w:szCs w:val="20"/>
            </w:rPr>
            <w:t>assistants</w:t>
          </w:r>
          <w:r w:rsidR="009D78D0">
            <w:rPr>
              <w:rFonts w:ascii="Cambria Math" w:hAnsi="Cambria Math" w:cs="Times New Roman"/>
              <w:szCs w:val="20"/>
            </w:rPr>
            <w:t xml:space="preserve"> </w:t>
          </w:r>
          <w:r w:rsidRPr="000B25FE">
            <w:rPr>
              <w:rFonts w:ascii="Cambria Math" w:hAnsi="Cambria Math" w:cs="Times New Roman"/>
              <w:szCs w:val="20"/>
            </w:rPr>
            <w:t xml:space="preserve">daily to </w:t>
          </w:r>
          <w:r w:rsidR="009D78D0" w:rsidRPr="009D78D0">
            <w:rPr>
              <w:rFonts w:ascii="Cambria Math" w:hAnsi="Cambria Math" w:cs="Times New Roman"/>
              <w:szCs w:val="20"/>
            </w:rPr>
            <w:t>grade projects and labs</w:t>
          </w:r>
          <w:r w:rsidR="009D78D0">
            <w:rPr>
              <w:rFonts w:ascii="Cambria Math" w:hAnsi="Cambria Math" w:cs="Times New Roman"/>
              <w:szCs w:val="20"/>
            </w:rPr>
            <w:t xml:space="preserve">, </w:t>
          </w:r>
          <w:r w:rsidRPr="000B25FE">
            <w:rPr>
              <w:rFonts w:ascii="Cambria Math" w:hAnsi="Cambria Math" w:cs="Times New Roman"/>
              <w:szCs w:val="20"/>
            </w:rPr>
            <w:t>assign tasks, revise lectures</w:t>
          </w:r>
          <w:r w:rsidR="009D78D0">
            <w:rPr>
              <w:rFonts w:ascii="Cambria Math" w:hAnsi="Cambria Math" w:cs="Times New Roman"/>
              <w:szCs w:val="20"/>
            </w:rPr>
            <w:t xml:space="preserve">, and </w:t>
          </w:r>
          <w:r w:rsidR="009D78D0" w:rsidRPr="009D78D0">
            <w:rPr>
              <w:rFonts w:ascii="Cambria Math" w:hAnsi="Cambria Math" w:cs="Times New Roman"/>
              <w:szCs w:val="20"/>
            </w:rPr>
            <w:t>coordinate lab hours</w:t>
          </w:r>
          <w:r w:rsidR="009D78D0">
            <w:rPr>
              <w:rFonts w:ascii="Cambria Math" w:hAnsi="Cambria Math" w:cs="Times New Roman"/>
              <w:szCs w:val="20"/>
            </w:rPr>
            <w:t>.</w:t>
          </w:r>
          <w:r w:rsidRPr="000B25FE">
            <w:rPr>
              <w:rFonts w:ascii="Cambria Math" w:hAnsi="Cambria Math" w:cs="Times New Roman"/>
              <w:szCs w:val="20"/>
            </w:rPr>
            <w:t xml:space="preserve"> </w:t>
          </w:r>
        </w:p>
        <w:p w14:paraId="7706A0E2" w14:textId="59FFF7C0" w:rsidR="00316C32" w:rsidRPr="000B25FE" w:rsidRDefault="008211B4" w:rsidP="002073B6">
          <w:pPr>
            <w:pStyle w:val="ListBullet"/>
            <w:rPr>
              <w:rFonts w:ascii="Cambria Math" w:hAnsi="Cambria Math" w:cs="Times New Roman"/>
              <w:szCs w:val="20"/>
            </w:rPr>
          </w:pPr>
          <w:r w:rsidRPr="000B25FE">
            <w:rPr>
              <w:rFonts w:ascii="Cambria Math" w:hAnsi="Cambria Math" w:cs="Times New Roman"/>
              <w:szCs w:val="20"/>
            </w:rPr>
            <w:t>Interviewed, hired, trained, and delegated to seven teaching assistants.</w:t>
          </w:r>
        </w:p>
      </w:sdtContent>
    </w:sdt>
    <w:tbl>
      <w:tblPr>
        <w:tblStyle w:val="TableGrid"/>
        <w:tblW w:w="94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3240"/>
      </w:tblGrid>
      <w:tr w:rsidR="00F9176F" w:rsidRPr="000B25FE" w14:paraId="3F0815F9" w14:textId="77777777" w:rsidTr="009B7C7C">
        <w:trPr>
          <w:trHeight w:val="262"/>
        </w:trPr>
        <w:tc>
          <w:tcPr>
            <w:tcW w:w="6210" w:type="dxa"/>
            <w:tcBorders>
              <w:top w:val="nil"/>
              <w:left w:val="nil"/>
              <w:bottom w:val="nil"/>
            </w:tcBorders>
          </w:tcPr>
          <w:p w14:paraId="545707D2" w14:textId="43AC071E" w:rsidR="00F9176F" w:rsidRPr="000B25FE" w:rsidRDefault="006F2C87" w:rsidP="00F9176F">
            <w:pPr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1669676564"/>
                <w:placeholder>
                  <w:docPart w:val="98550D33B4D6486B8465FF2FA26B7FD0"/>
                </w:placeholder>
                <w15:appearance w15:val="hidden"/>
              </w:sdtPr>
              <w:sdtEndPr/>
              <w:sdtContent>
                <w:r w:rsidR="009B7C7C" w:rsidRPr="000B25FE">
                  <w:rPr>
                    <w:rFonts w:ascii="Cambria Math" w:hAnsi="Cambria Math" w:cs="Times New Roman"/>
                    <w:szCs w:val="20"/>
                  </w:rPr>
                  <w:t>Self Employed: Computer Science and Math Tutor</w:t>
                </w:r>
                <w:r w:rsidR="009B7C7C" w:rsidRPr="000B25FE">
                  <w:rPr>
                    <w:rFonts w:ascii="Cambria Math" w:hAnsi="Cambria Math" w:cs="Times New Roman"/>
                    <w:b w:val="0"/>
                    <w:bCs/>
                    <w:szCs w:val="20"/>
                  </w:rPr>
                  <w:t xml:space="preserve"> – Fairfax, VA</w:t>
                </w:r>
              </w:sdtContent>
            </w:sdt>
          </w:p>
        </w:tc>
        <w:tc>
          <w:tcPr>
            <w:tcW w:w="3240" w:type="dxa"/>
            <w:tcBorders>
              <w:top w:val="nil"/>
              <w:bottom w:val="nil"/>
              <w:right w:val="nil"/>
            </w:tcBorders>
          </w:tcPr>
          <w:p w14:paraId="29D3D7BC" w14:textId="3AFD6781" w:rsidR="00F9176F" w:rsidRPr="000B25FE" w:rsidRDefault="006F2C87" w:rsidP="00F9176F">
            <w:pPr>
              <w:jc w:val="right"/>
              <w:rPr>
                <w:rFonts w:ascii="Cambria Math" w:hAnsi="Cambria Math" w:cs="Times New Roman"/>
                <w:szCs w:val="20"/>
              </w:rPr>
            </w:pPr>
            <w:sdt>
              <w:sdtPr>
                <w:rPr>
                  <w:rFonts w:ascii="Cambria Math" w:hAnsi="Cambria Math" w:cs="Times New Roman"/>
                  <w:szCs w:val="20"/>
                </w:rPr>
                <w:id w:val="-1391566245"/>
                <w:placeholder>
                  <w:docPart w:val="7D6D9D52493F4D8BAA87B653E9FD70CA"/>
                </w:placeholder>
                <w15:appearance w15:val="hidden"/>
              </w:sdtPr>
              <w:sdtEndPr/>
              <w:sdtContent>
                <w:r w:rsidR="009B7C7C" w:rsidRPr="000B25FE">
                  <w:rPr>
                    <w:rFonts w:ascii="Cambria Math" w:hAnsi="Cambria Math" w:cs="Times New Roman"/>
                    <w:szCs w:val="20"/>
                  </w:rPr>
                  <w:t>June 2021 – December 2021</w:t>
                </w:r>
              </w:sdtContent>
            </w:sdt>
          </w:p>
        </w:tc>
      </w:tr>
    </w:tbl>
    <w:sdt>
      <w:sdtPr>
        <w:rPr>
          <w:rFonts w:ascii="Cambria Math" w:hAnsi="Cambria Math" w:cs="Times New Roman"/>
          <w:b/>
          <w:szCs w:val="20"/>
        </w:rPr>
        <w:id w:val="739370877"/>
        <w:placeholder>
          <w:docPart w:val="44D8CE3C99C54E6191AF398AE7B61797"/>
        </w:placeholder>
        <w15:appearance w15:val="hidden"/>
      </w:sdtPr>
      <w:sdtEndPr>
        <w:rPr>
          <w:b w:val="0"/>
          <w:bCs/>
        </w:rPr>
      </w:sdtEndPr>
      <w:sdtContent>
        <w:p w14:paraId="2D0B13C0" w14:textId="2298D632" w:rsidR="00EA4186" w:rsidRDefault="00956FEA" w:rsidP="00A90BE8">
          <w:pPr>
            <w:pStyle w:val="ListBullet"/>
            <w:rPr>
              <w:rFonts w:ascii="Cambria Math" w:hAnsi="Cambria Math" w:cs="Times New Roman"/>
              <w:bCs/>
              <w:szCs w:val="20"/>
            </w:rPr>
          </w:pPr>
          <w:r w:rsidRPr="00BF44CF">
            <w:rPr>
              <w:rFonts w:ascii="Cambria Math" w:hAnsi="Cambria Math" w:cs="Times New Roman"/>
              <w:bCs/>
              <w:szCs w:val="20"/>
            </w:rPr>
            <w:t xml:space="preserve">Guided students’ personal projects coding </w:t>
          </w:r>
          <w:r w:rsidR="009F4CE9">
            <w:rPr>
              <w:rFonts w:ascii="Cambria Math" w:hAnsi="Cambria Math" w:cs="Times New Roman"/>
              <w:bCs/>
              <w:szCs w:val="20"/>
            </w:rPr>
            <w:t xml:space="preserve">in </w:t>
          </w:r>
          <w:r w:rsidRPr="00BF44CF">
            <w:rPr>
              <w:rFonts w:ascii="Cambria Math" w:hAnsi="Cambria Math" w:cs="Times New Roman"/>
              <w:bCs/>
              <w:szCs w:val="20"/>
            </w:rPr>
            <w:t xml:space="preserve">C++ and Java as well as </w:t>
          </w:r>
          <w:r w:rsidR="00EA4186">
            <w:rPr>
              <w:rFonts w:ascii="Cambria Math" w:hAnsi="Cambria Math" w:cs="Times New Roman"/>
              <w:bCs/>
              <w:szCs w:val="20"/>
            </w:rPr>
            <w:t xml:space="preserve">leading </w:t>
          </w:r>
          <w:r w:rsidRPr="00BF44CF">
            <w:rPr>
              <w:rFonts w:ascii="Cambria Math" w:hAnsi="Cambria Math" w:cs="Times New Roman"/>
              <w:bCs/>
              <w:szCs w:val="20"/>
            </w:rPr>
            <w:t>front and back-end development</w:t>
          </w:r>
          <w:r w:rsidR="00EA4186">
            <w:rPr>
              <w:rFonts w:ascii="Cambria Math" w:hAnsi="Cambria Math" w:cs="Times New Roman"/>
              <w:bCs/>
              <w:szCs w:val="20"/>
            </w:rPr>
            <w:t xml:space="preserve"> efforts</w:t>
          </w:r>
          <w:r w:rsidRPr="00BF44CF">
            <w:rPr>
              <w:rFonts w:ascii="Cambria Math" w:hAnsi="Cambria Math" w:cs="Times New Roman"/>
              <w:bCs/>
              <w:szCs w:val="20"/>
            </w:rPr>
            <w:t xml:space="preserve"> </w:t>
          </w:r>
          <w:r w:rsidR="009F4CE9">
            <w:rPr>
              <w:rFonts w:ascii="Cambria Math" w:hAnsi="Cambria Math" w:cs="Times New Roman"/>
              <w:bCs/>
              <w:szCs w:val="20"/>
            </w:rPr>
            <w:t xml:space="preserve">in </w:t>
          </w:r>
          <w:r w:rsidRPr="00BF44CF">
            <w:rPr>
              <w:rFonts w:ascii="Cambria Math" w:hAnsi="Cambria Math" w:cs="Times New Roman"/>
              <w:bCs/>
              <w:szCs w:val="20"/>
            </w:rPr>
            <w:t>Python</w:t>
          </w:r>
        </w:p>
        <w:p w14:paraId="06807867" w14:textId="000BC58D" w:rsidR="633BCDEC" w:rsidRPr="00BF44CF" w:rsidRDefault="00EA4186" w:rsidP="00A90BE8">
          <w:pPr>
            <w:pStyle w:val="ListBullet"/>
            <w:rPr>
              <w:rStyle w:val="NotBold"/>
              <w:rFonts w:ascii="Cambria Math" w:hAnsi="Cambria Math" w:cs="Times New Roman"/>
              <w:b w:val="0"/>
              <w:color w:val="000000" w:themeColor="text1"/>
              <w:szCs w:val="20"/>
            </w:rPr>
          </w:pPr>
          <w:r>
            <w:rPr>
              <w:rFonts w:ascii="Cambria Math" w:hAnsi="Cambria Math" w:cs="Times New Roman"/>
              <w:bCs/>
              <w:szCs w:val="20"/>
            </w:rPr>
            <w:t xml:space="preserve">Set goals for students and improved their test </w:t>
          </w:r>
          <w:r w:rsidR="00956FEA" w:rsidRPr="00BF44CF">
            <w:rPr>
              <w:rFonts w:ascii="Cambria Math" w:hAnsi="Cambria Math" w:cs="Times New Roman"/>
              <w:bCs/>
              <w:szCs w:val="20"/>
            </w:rPr>
            <w:t>scores and understanding of mathematical concepts</w:t>
          </w:r>
          <w:r w:rsidR="00A90BE8" w:rsidRPr="00BF44CF">
            <w:rPr>
              <w:rFonts w:ascii="Cambria Math" w:hAnsi="Cambria Math" w:cs="Times New Roman"/>
              <w:bCs/>
              <w:szCs w:val="20"/>
            </w:rPr>
            <w:t>.</w:t>
          </w:r>
        </w:p>
      </w:sdtContent>
    </w:sdt>
    <w:sectPr w:rsidR="633BCDEC" w:rsidRPr="00BF44CF" w:rsidSect="000B25FE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4CA6E0E2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  <w:sz w:val="12"/>
        <w:szCs w:val="1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2415A"/>
    <w:multiLevelType w:val="hybridMultilevel"/>
    <w:tmpl w:val="1F0A4EC0"/>
    <w:lvl w:ilvl="0" w:tplc="A6B4C1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8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7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  <w:num w:numId="19" w16cid:durableId="20198868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470"/>
    <w:rsid w:val="00016D3E"/>
    <w:rsid w:val="00034A9E"/>
    <w:rsid w:val="00054A06"/>
    <w:rsid w:val="00084F0C"/>
    <w:rsid w:val="00092749"/>
    <w:rsid w:val="00093DC1"/>
    <w:rsid w:val="000A7A1D"/>
    <w:rsid w:val="000B25FE"/>
    <w:rsid w:val="000B4CAB"/>
    <w:rsid w:val="00115755"/>
    <w:rsid w:val="001368B3"/>
    <w:rsid w:val="0016682E"/>
    <w:rsid w:val="001728A6"/>
    <w:rsid w:val="002073B6"/>
    <w:rsid w:val="00231796"/>
    <w:rsid w:val="002318E3"/>
    <w:rsid w:val="00240B68"/>
    <w:rsid w:val="00256C1D"/>
    <w:rsid w:val="00261257"/>
    <w:rsid w:val="002A338B"/>
    <w:rsid w:val="002B17DE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C18AF"/>
    <w:rsid w:val="003C311D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41A4E"/>
    <w:rsid w:val="005539EB"/>
    <w:rsid w:val="00595227"/>
    <w:rsid w:val="005953C2"/>
    <w:rsid w:val="005D339C"/>
    <w:rsid w:val="005F155B"/>
    <w:rsid w:val="00662603"/>
    <w:rsid w:val="00670EAB"/>
    <w:rsid w:val="00680419"/>
    <w:rsid w:val="00682BC1"/>
    <w:rsid w:val="007133C8"/>
    <w:rsid w:val="00781FA7"/>
    <w:rsid w:val="007D1F1C"/>
    <w:rsid w:val="007E4341"/>
    <w:rsid w:val="008211B4"/>
    <w:rsid w:val="00837470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56FEA"/>
    <w:rsid w:val="00961FB5"/>
    <w:rsid w:val="009A2F49"/>
    <w:rsid w:val="009B2DE3"/>
    <w:rsid w:val="009B7C7C"/>
    <w:rsid w:val="009D1EAB"/>
    <w:rsid w:val="009D78D0"/>
    <w:rsid w:val="009F4CE9"/>
    <w:rsid w:val="009F638A"/>
    <w:rsid w:val="00A06161"/>
    <w:rsid w:val="00A30C08"/>
    <w:rsid w:val="00A738F9"/>
    <w:rsid w:val="00A76925"/>
    <w:rsid w:val="00A80490"/>
    <w:rsid w:val="00A90BE8"/>
    <w:rsid w:val="00A949FC"/>
    <w:rsid w:val="00AD020D"/>
    <w:rsid w:val="00AE1CC4"/>
    <w:rsid w:val="00AE2A33"/>
    <w:rsid w:val="00B13B26"/>
    <w:rsid w:val="00B16458"/>
    <w:rsid w:val="00B47A68"/>
    <w:rsid w:val="00B51036"/>
    <w:rsid w:val="00B650FA"/>
    <w:rsid w:val="00B8310C"/>
    <w:rsid w:val="00BA1F7D"/>
    <w:rsid w:val="00BF44CF"/>
    <w:rsid w:val="00C57F27"/>
    <w:rsid w:val="00C61E63"/>
    <w:rsid w:val="00C73E1E"/>
    <w:rsid w:val="00C7525A"/>
    <w:rsid w:val="00C778F0"/>
    <w:rsid w:val="00CE4B02"/>
    <w:rsid w:val="00D04515"/>
    <w:rsid w:val="00D24EE6"/>
    <w:rsid w:val="00D3309C"/>
    <w:rsid w:val="00D608C2"/>
    <w:rsid w:val="00D73CD7"/>
    <w:rsid w:val="00DA4C27"/>
    <w:rsid w:val="00DB0671"/>
    <w:rsid w:val="00DC490D"/>
    <w:rsid w:val="00E00A21"/>
    <w:rsid w:val="00EA4186"/>
    <w:rsid w:val="00EB23AF"/>
    <w:rsid w:val="00EF2B8F"/>
    <w:rsid w:val="00EF74BA"/>
    <w:rsid w:val="00F3627D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9F41"/>
  <w15:chartTrackingRefBased/>
  <w15:docId w15:val="{59ADFE28-FAB0-434A-8709-99E349CD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lexmina.github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CHANG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19A645D6DB4FA794FF60395CEB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56801-0566-4BFD-9B5B-49B43078ED44}"/>
      </w:docPartPr>
      <w:docPartBody>
        <w:p w:rsidR="00E13D99" w:rsidRDefault="00AA3A81">
          <w:pPr>
            <w:pStyle w:val="3D19A645D6DB4FA794FF60395CEB75D6"/>
          </w:pPr>
          <w:r w:rsidRPr="002073B6">
            <w:t>yourname@example.com</w:t>
          </w:r>
        </w:p>
      </w:docPartBody>
    </w:docPart>
    <w:docPart>
      <w:docPartPr>
        <w:name w:val="1D65B288A32940E4BA5B8BB50F36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2FD89-E032-4B0C-8A83-470699B65C93}"/>
      </w:docPartPr>
      <w:docPartBody>
        <w:p w:rsidR="00E13D99" w:rsidRDefault="00AA3A81">
          <w:pPr>
            <w:pStyle w:val="1D65B288A32940E4BA5B8BB50F365305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002BA47C2216430CA8630372AD34F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CFEAF-1394-4241-A04F-3DF370E94FFE}"/>
      </w:docPartPr>
      <w:docPartBody>
        <w:p w:rsidR="00E13D99" w:rsidRDefault="00AA3A81">
          <w:pPr>
            <w:pStyle w:val="002BA47C2216430CA8630372AD34FF32"/>
          </w:pPr>
          <w:r w:rsidRPr="002073B6">
            <w:t>www.example.com</w:t>
          </w:r>
        </w:p>
      </w:docPartBody>
    </w:docPart>
    <w:docPart>
      <w:docPartPr>
        <w:name w:val="9E794C6A5B27442D9D788D72583B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6896-A05B-4B40-AC6E-DBCBAD5CDBF9}"/>
      </w:docPartPr>
      <w:docPartBody>
        <w:p w:rsidR="00E13D99" w:rsidRDefault="00AA3A81">
          <w:pPr>
            <w:pStyle w:val="9E794C6A5B27442D9D788D72583B4BA1"/>
          </w:pPr>
          <w:r w:rsidRPr="00316C32">
            <w:t>Education</w:t>
          </w:r>
        </w:p>
      </w:docPartBody>
    </w:docPart>
    <w:docPart>
      <w:docPartPr>
        <w:name w:val="05589E575BAE4125BDD249CA9B28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1EF09-EFA6-4DFB-AB31-28EBBE086645}"/>
      </w:docPartPr>
      <w:docPartBody>
        <w:p w:rsidR="00E13D99" w:rsidRDefault="00AA3A81">
          <w:pPr>
            <w:pStyle w:val="05589E575BAE4125BDD249CA9B28A6BA"/>
          </w:pPr>
          <w:r w:rsidRPr="00F9176F">
            <w:t>College</w:t>
          </w:r>
        </w:p>
      </w:docPartBody>
    </w:docPart>
    <w:docPart>
      <w:docPartPr>
        <w:name w:val="1F6997EE4C9245ECA39DB3A54241E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7BCD7-4A39-401F-B72D-EF592D485E0A}"/>
      </w:docPartPr>
      <w:docPartBody>
        <w:p w:rsidR="00E13D99" w:rsidRDefault="00AA3A81">
          <w:pPr>
            <w:pStyle w:val="1F6997EE4C9245ECA39DB3A54241EC90"/>
          </w:pPr>
          <w:r w:rsidRPr="00F9176F">
            <w:t>Graduation year</w:t>
          </w:r>
        </w:p>
      </w:docPartBody>
    </w:docPart>
    <w:docPart>
      <w:docPartPr>
        <w:name w:val="03F3F64A6DC143E49BD0292343093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D999-8921-4ACA-88BB-23A129B60514}"/>
      </w:docPartPr>
      <w:docPartBody>
        <w:p w:rsidR="00E13D99" w:rsidRDefault="00AA3A81">
          <w:pPr>
            <w:pStyle w:val="03F3F64A6DC143E49BD0292343093E06"/>
          </w:pPr>
          <w:r w:rsidRPr="000B4CAB">
            <w:t>Bachelor of Arts, Degree, GPA</w:t>
          </w:r>
        </w:p>
      </w:docPartBody>
    </w:docPart>
    <w:docPart>
      <w:docPartPr>
        <w:name w:val="A33E9A7B5BCB4599A2C53E82817F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65888-2F78-42A7-B856-A34164FF7182}"/>
      </w:docPartPr>
      <w:docPartBody>
        <w:p w:rsidR="00E13D99" w:rsidRDefault="00AA3A81">
          <w:pPr>
            <w:pStyle w:val="A33E9A7B5BCB4599A2C53E82817F41DD"/>
          </w:pPr>
          <w:r w:rsidRPr="00F9176F">
            <w:t>Professional experience</w:t>
          </w:r>
        </w:p>
      </w:docPartBody>
    </w:docPart>
    <w:docPart>
      <w:docPartPr>
        <w:name w:val="7903654B3A3E4E3FA4D50492DAE7B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9BA4D-12CE-42C6-A35C-E76855DAEB25}"/>
      </w:docPartPr>
      <w:docPartBody>
        <w:p w:rsidR="00E13D99" w:rsidRDefault="00AA3A81">
          <w:pPr>
            <w:pStyle w:val="7903654B3A3E4E3FA4D50492DAE7B4DB"/>
          </w:pPr>
          <w:r>
            <w:t>Company</w:t>
          </w:r>
        </w:p>
      </w:docPartBody>
    </w:docPart>
    <w:docPart>
      <w:docPartPr>
        <w:name w:val="6C099B54198A4EEAA1F157B023E4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BCF65-0800-467F-8850-C46524FB7487}"/>
      </w:docPartPr>
      <w:docPartBody>
        <w:p w:rsidR="00E13D99" w:rsidRDefault="00AA3A81">
          <w:pPr>
            <w:pStyle w:val="6C099B54198A4EEAA1F157B023E4A32D"/>
          </w:pPr>
          <w:r>
            <w:t>Month Year</w:t>
          </w:r>
        </w:p>
      </w:docPartBody>
    </w:docPart>
    <w:docPart>
      <w:docPartPr>
        <w:name w:val="316AABD75F494FC8BFFEB0CD9415E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518A-EA5B-44B9-BF80-F6B285875D4E}"/>
      </w:docPartPr>
      <w:docPartBody>
        <w:p w:rsidR="00D92226" w:rsidRPr="00316C32" w:rsidRDefault="00AA3A81" w:rsidP="00316C32">
          <w:pPr>
            <w:pStyle w:val="ListBullet"/>
          </w:pPr>
          <w:r w:rsidRPr="00316C32">
            <w:t>Describe what you did and what your impact was</w:t>
          </w:r>
        </w:p>
        <w:p w:rsidR="00E13D99" w:rsidRDefault="00AA3A81">
          <w:pPr>
            <w:pStyle w:val="316AABD75F494FC8BFFEB0CD9415E915"/>
          </w:pPr>
          <w:r w:rsidRPr="00316C32">
            <w:t>Remember to be concise</w:t>
          </w:r>
        </w:p>
      </w:docPartBody>
    </w:docPart>
    <w:docPart>
      <w:docPartPr>
        <w:name w:val="C1C33B0EA5E64F39B4354E8E1B0F3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18941-6893-4711-93A2-9B86371C070C}"/>
      </w:docPartPr>
      <w:docPartBody>
        <w:p w:rsidR="00E13D99" w:rsidRDefault="00AA3A81">
          <w:pPr>
            <w:pStyle w:val="C1C33B0EA5E64F39B4354E8E1B0F324B"/>
          </w:pPr>
          <w:r>
            <w:t>Company</w:t>
          </w:r>
        </w:p>
      </w:docPartBody>
    </w:docPart>
    <w:docPart>
      <w:docPartPr>
        <w:name w:val="44502B25F6734653984B8E45EE9D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7D78-EE3B-4C9F-8519-836E66943AED}"/>
      </w:docPartPr>
      <w:docPartBody>
        <w:p w:rsidR="00E13D99" w:rsidRDefault="00AA3A81">
          <w:pPr>
            <w:pStyle w:val="44502B25F6734653984B8E45EE9DD573"/>
          </w:pPr>
          <w:r>
            <w:t>Month Year</w:t>
          </w:r>
        </w:p>
      </w:docPartBody>
    </w:docPart>
    <w:docPart>
      <w:docPartPr>
        <w:name w:val="83CE0A980027405C90B4B3F2630B0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1616-9952-489F-90CE-BEC31C3BEE10}"/>
      </w:docPartPr>
      <w:docPartBody>
        <w:p w:rsidR="00E13D99" w:rsidRDefault="00AA3A81">
          <w:pPr>
            <w:pStyle w:val="83CE0A980027405C90B4B3F2630B0F5C"/>
          </w:pPr>
          <w:r w:rsidRPr="00316C32">
            <w:t>Describe what you did and what your impact was</w:t>
          </w:r>
        </w:p>
      </w:docPartBody>
    </w:docPart>
    <w:docPart>
      <w:docPartPr>
        <w:name w:val="83F14E00D99949B5BB4210C8505D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4A501-3858-448A-A519-80B209D9A696}"/>
      </w:docPartPr>
      <w:docPartBody>
        <w:p w:rsidR="00E13D99" w:rsidRDefault="00AA3A81">
          <w:pPr>
            <w:pStyle w:val="83F14E00D99949B5BB4210C8505D4560"/>
          </w:pPr>
          <w:r>
            <w:t>Month Year</w:t>
          </w:r>
        </w:p>
      </w:docPartBody>
    </w:docPart>
    <w:docPart>
      <w:docPartPr>
        <w:name w:val="687C984D94204DECA360228710EB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559EF-8A57-478B-B80F-5B3EDAF5A5D1}"/>
      </w:docPartPr>
      <w:docPartBody>
        <w:p w:rsidR="00E13D99" w:rsidRDefault="00AA3A81">
          <w:pPr>
            <w:pStyle w:val="687C984D94204DECA360228710EBBFA5"/>
          </w:pPr>
          <w:r w:rsidRPr="00316C32">
            <w:t>Describe what you did and what your impact was</w:t>
          </w:r>
        </w:p>
      </w:docPartBody>
    </w:docPart>
    <w:docPart>
      <w:docPartPr>
        <w:name w:val="98550D33B4D6486B8465FF2FA26B7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144D3-3709-451E-B5C2-517089DCF901}"/>
      </w:docPartPr>
      <w:docPartBody>
        <w:p w:rsidR="00E13D99" w:rsidRDefault="00AA3A81">
          <w:pPr>
            <w:pStyle w:val="98550D33B4D6486B8465FF2FA26B7FD0"/>
          </w:pPr>
          <w:r>
            <w:t>Company</w:t>
          </w:r>
        </w:p>
      </w:docPartBody>
    </w:docPart>
    <w:docPart>
      <w:docPartPr>
        <w:name w:val="7D6D9D52493F4D8BAA87B653E9FD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06D4C-0C79-4C2A-B1FF-39617739F1B7}"/>
      </w:docPartPr>
      <w:docPartBody>
        <w:p w:rsidR="00E13D99" w:rsidRDefault="00AA3A81">
          <w:pPr>
            <w:pStyle w:val="7D6D9D52493F4D8BAA87B653E9FD70CA"/>
          </w:pPr>
          <w:r>
            <w:t>Month Year</w:t>
          </w:r>
        </w:p>
      </w:docPartBody>
    </w:docPart>
    <w:docPart>
      <w:docPartPr>
        <w:name w:val="44D8CE3C99C54E6191AF398AE7B61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5B07A-6BD8-44E4-A17D-1B63E3355B3C}"/>
      </w:docPartPr>
      <w:docPartBody>
        <w:p w:rsidR="00E13D99" w:rsidRDefault="00AA3A81">
          <w:pPr>
            <w:pStyle w:val="44D8CE3C99C54E6191AF398AE7B61797"/>
          </w:pPr>
          <w:r w:rsidRPr="00316C32">
            <w:t>Describe what you did and what your impact was</w:t>
          </w:r>
        </w:p>
      </w:docPartBody>
    </w:docPart>
    <w:docPart>
      <w:docPartPr>
        <w:name w:val="99B4B3C9F2784711A030F7324D11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16241-74A1-4148-AF00-64592F96961D}"/>
      </w:docPartPr>
      <w:docPartBody>
        <w:p w:rsidR="00142BF2" w:rsidRDefault="00E13D99" w:rsidP="00E13D99">
          <w:pPr>
            <w:pStyle w:val="99B4B3C9F2784711A030F7324D112538"/>
          </w:pPr>
          <w:r>
            <w:t>Skills</w:t>
          </w:r>
        </w:p>
      </w:docPartBody>
    </w:docPart>
    <w:docPart>
      <w:docPartPr>
        <w:name w:val="9B3990B8A6384804AA9EB8D363E2D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24A18-9898-47B6-8192-D56A85E7BD91}"/>
      </w:docPartPr>
      <w:docPartBody>
        <w:p w:rsidR="00142BF2" w:rsidRDefault="00E13D99" w:rsidP="00E13D99">
          <w:pPr>
            <w:pStyle w:val="9B3990B8A6384804AA9EB8D363E2DF70"/>
          </w:pPr>
          <w:r w:rsidRPr="00316C32">
            <w:t>Programming languages:</w:t>
          </w:r>
        </w:p>
      </w:docPartBody>
    </w:docPart>
    <w:docPart>
      <w:docPartPr>
        <w:name w:val="E787DC7E9B6F4EC8984A3E6F1C935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9710E-9D73-4A95-89D3-709D0BB129D9}"/>
      </w:docPartPr>
      <w:docPartBody>
        <w:p w:rsidR="00142BF2" w:rsidRDefault="00E13D99" w:rsidP="00E13D99">
          <w:pPr>
            <w:pStyle w:val="E787DC7E9B6F4EC8984A3E6F1C93584F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721E87ADD12642E597A6073AEF3D1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7A9F8-9FEA-4AE2-A317-CC80CE639EFC}"/>
      </w:docPartPr>
      <w:docPartBody>
        <w:p w:rsidR="00142BF2" w:rsidRDefault="00E13D99" w:rsidP="00E13D99">
          <w:pPr>
            <w:pStyle w:val="721E87ADD12642E597A6073AEF3D17DB"/>
          </w:pPr>
          <w:r w:rsidRPr="00316C32">
            <w:t>Computer software/ frameworks:</w:t>
          </w:r>
        </w:p>
      </w:docPartBody>
    </w:docPart>
    <w:docPart>
      <w:docPartPr>
        <w:name w:val="20EC99E12BF447BC8A547A5AE1334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32E46-8971-4C53-AC3A-4522D2E041E1}"/>
      </w:docPartPr>
      <w:docPartBody>
        <w:p w:rsidR="00142BF2" w:rsidRDefault="00E13D99" w:rsidP="00E13D99">
          <w:pPr>
            <w:pStyle w:val="20EC99E12BF447BC8A547A5AE1334417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276476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D0"/>
    <w:rsid w:val="00142BF2"/>
    <w:rsid w:val="0059031B"/>
    <w:rsid w:val="008A7F36"/>
    <w:rsid w:val="00AA3A81"/>
    <w:rsid w:val="00D43CD0"/>
    <w:rsid w:val="00E13D99"/>
    <w:rsid w:val="00EA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B4B3C9F2784711A030F7324D112538">
    <w:name w:val="99B4B3C9F2784711A030F7324D112538"/>
    <w:rsid w:val="00E13D99"/>
  </w:style>
  <w:style w:type="paragraph" w:customStyle="1" w:styleId="3D19A645D6DB4FA794FF60395CEB75D6">
    <w:name w:val="3D19A645D6DB4FA794FF60395CEB75D6"/>
  </w:style>
  <w:style w:type="paragraph" w:customStyle="1" w:styleId="1D65B288A32940E4BA5B8BB50F365305">
    <w:name w:val="1D65B288A32940E4BA5B8BB50F365305"/>
  </w:style>
  <w:style w:type="paragraph" w:customStyle="1" w:styleId="002BA47C2216430CA8630372AD34FF32">
    <w:name w:val="002BA47C2216430CA8630372AD34FF32"/>
  </w:style>
  <w:style w:type="paragraph" w:customStyle="1" w:styleId="9E794C6A5B27442D9D788D72583B4BA1">
    <w:name w:val="9E794C6A5B27442D9D788D72583B4BA1"/>
  </w:style>
  <w:style w:type="paragraph" w:customStyle="1" w:styleId="05589E575BAE4125BDD249CA9B28A6BA">
    <w:name w:val="05589E575BAE4125BDD249CA9B28A6BA"/>
  </w:style>
  <w:style w:type="paragraph" w:customStyle="1" w:styleId="9B3990B8A6384804AA9EB8D363E2DF70">
    <w:name w:val="9B3990B8A6384804AA9EB8D363E2DF70"/>
    <w:rsid w:val="00E13D99"/>
  </w:style>
  <w:style w:type="paragraph" w:customStyle="1" w:styleId="1F6997EE4C9245ECA39DB3A54241EC90">
    <w:name w:val="1F6997EE4C9245ECA39DB3A54241EC90"/>
  </w:style>
  <w:style w:type="paragraph" w:customStyle="1" w:styleId="03F3F64A6DC143E49BD0292343093E06">
    <w:name w:val="03F3F64A6DC143E49BD0292343093E06"/>
  </w:style>
  <w:style w:type="paragraph" w:customStyle="1" w:styleId="E787DC7E9B6F4EC8984A3E6F1C93584F">
    <w:name w:val="E787DC7E9B6F4EC8984A3E6F1C93584F"/>
    <w:rsid w:val="00E13D99"/>
  </w:style>
  <w:style w:type="paragraph" w:customStyle="1" w:styleId="A33E9A7B5BCB4599A2C53E82817F41DD">
    <w:name w:val="A33E9A7B5BCB4599A2C53E82817F41DD"/>
  </w:style>
  <w:style w:type="paragraph" w:customStyle="1" w:styleId="7903654B3A3E4E3FA4D50492DAE7B4DB">
    <w:name w:val="7903654B3A3E4E3FA4D50492DAE7B4DB"/>
  </w:style>
  <w:style w:type="paragraph" w:customStyle="1" w:styleId="721E87ADD12642E597A6073AEF3D17DB">
    <w:name w:val="721E87ADD12642E597A6073AEF3D17DB"/>
    <w:rsid w:val="00E13D99"/>
  </w:style>
  <w:style w:type="paragraph" w:customStyle="1" w:styleId="6C099B54198A4EEAA1F157B023E4A32D">
    <w:name w:val="6C099B54198A4EEAA1F157B023E4A32D"/>
  </w:style>
  <w:style w:type="paragraph" w:styleId="ListBullet">
    <w:name w:val="List Bullet"/>
    <w:basedOn w:val="Normal"/>
    <w:uiPriority w:val="99"/>
    <w:rsid w:val="00D43CD0"/>
    <w:pPr>
      <w:numPr>
        <w:numId w:val="1"/>
      </w:numPr>
      <w:spacing w:line="278" w:lineRule="auto"/>
      <w:contextualSpacing/>
    </w:pPr>
    <w:rPr>
      <w:rFonts w:ascii="Franklin Gothic Book" w:hAnsi="Franklin Gothic Book"/>
      <w:color w:val="000000" w:themeColor="text1"/>
      <w:sz w:val="20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D43CD0"/>
    <w:pPr>
      <w:numPr>
        <w:ilvl w:val="1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sz w:val="20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D43CD0"/>
    <w:pPr>
      <w:numPr>
        <w:ilvl w:val="2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sz w:val="20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D43CD0"/>
    <w:pPr>
      <w:numPr>
        <w:ilvl w:val="3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sz w:val="20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D43CD0"/>
    <w:pPr>
      <w:numPr>
        <w:ilvl w:val="4"/>
        <w:numId w:val="1"/>
      </w:numPr>
      <w:spacing w:line="278" w:lineRule="auto"/>
      <w:contextualSpacing/>
    </w:pPr>
    <w:rPr>
      <w:rFonts w:ascii="Franklin Gothic Book" w:hAnsi="Franklin Gothic Book"/>
      <w:b/>
      <w:color w:val="000000" w:themeColor="text1"/>
      <w:sz w:val="20"/>
      <w:szCs w:val="24"/>
      <w:lang w:eastAsia="ja-JP"/>
    </w:rPr>
  </w:style>
  <w:style w:type="paragraph" w:customStyle="1" w:styleId="316AABD75F494FC8BFFEB0CD9415E915">
    <w:name w:val="316AABD75F494FC8BFFEB0CD9415E915"/>
  </w:style>
  <w:style w:type="paragraph" w:customStyle="1" w:styleId="C1C33B0EA5E64F39B4354E8E1B0F324B">
    <w:name w:val="C1C33B0EA5E64F39B4354E8E1B0F324B"/>
  </w:style>
  <w:style w:type="paragraph" w:customStyle="1" w:styleId="44502B25F6734653984B8E45EE9DD573">
    <w:name w:val="44502B25F6734653984B8E45EE9DD573"/>
  </w:style>
  <w:style w:type="paragraph" w:customStyle="1" w:styleId="83CE0A980027405C90B4B3F2630B0F5C">
    <w:name w:val="83CE0A980027405C90B4B3F2630B0F5C"/>
  </w:style>
  <w:style w:type="paragraph" w:customStyle="1" w:styleId="83F14E00D99949B5BB4210C8505D4560">
    <w:name w:val="83F14E00D99949B5BB4210C8505D4560"/>
  </w:style>
  <w:style w:type="paragraph" w:customStyle="1" w:styleId="687C984D94204DECA360228710EBBFA5">
    <w:name w:val="687C984D94204DECA360228710EBBFA5"/>
  </w:style>
  <w:style w:type="paragraph" w:customStyle="1" w:styleId="98550D33B4D6486B8465FF2FA26B7FD0">
    <w:name w:val="98550D33B4D6486B8465FF2FA26B7FD0"/>
  </w:style>
  <w:style w:type="paragraph" w:customStyle="1" w:styleId="7D6D9D52493F4D8BAA87B653E9FD70CA">
    <w:name w:val="7D6D9D52493F4D8BAA87B653E9FD70CA"/>
  </w:style>
  <w:style w:type="paragraph" w:customStyle="1" w:styleId="44D8CE3C99C54E6191AF398AE7B61797">
    <w:name w:val="44D8CE3C99C54E6191AF398AE7B61797"/>
  </w:style>
  <w:style w:type="character" w:customStyle="1" w:styleId="NotBold">
    <w:name w:val="Not Bold"/>
    <w:uiPriority w:val="1"/>
    <w:qFormat/>
    <w:rsid w:val="00E13D99"/>
    <w:rPr>
      <w:b/>
      <w:bCs/>
      <w:color w:val="auto"/>
    </w:rPr>
  </w:style>
  <w:style w:type="paragraph" w:customStyle="1" w:styleId="20EC99E12BF447BC8A547A5AE1334417">
    <w:name w:val="20EC99E12BF447BC8A547A5AE1334417"/>
    <w:rsid w:val="00E13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8e794-b58d-43bb-80df-abfd7bb564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469915C8BB14BAF4C1A56AFD183C8" ma:contentTypeVersion="14" ma:contentTypeDescription="Create a new document." ma:contentTypeScope="" ma:versionID="ac0b84b6b66d1b68f18ed6f075aca896">
  <xsd:schema xmlns:xsd="http://www.w3.org/2001/XMLSchema" xmlns:xs="http://www.w3.org/2001/XMLSchema" xmlns:p="http://schemas.microsoft.com/office/2006/metadata/properties" xmlns:ns3="b5a8e794-b58d-43bb-80df-abfd7bb564eb" xmlns:ns4="c5544604-f651-43f4-beed-c591878c92c3" targetNamespace="http://schemas.microsoft.com/office/2006/metadata/properties" ma:root="true" ma:fieldsID="3d25d84a36a744089586bc46945aacba" ns3:_="" ns4:_="">
    <xsd:import namespace="b5a8e794-b58d-43bb-80df-abfd7bb564eb"/>
    <xsd:import namespace="c5544604-f651-43f4-beed-c591878c92c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8e794-b58d-43bb-80df-abfd7bb564e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44604-f651-43f4-beed-c591878c92c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b5a8e794-b58d-43bb-80df-abfd7bb564eb"/>
  </ds:schemaRefs>
</ds:datastoreItem>
</file>

<file path=customXml/itemProps3.xml><?xml version="1.0" encoding="utf-8"?>
<ds:datastoreItem xmlns:ds="http://schemas.openxmlformats.org/officeDocument/2006/customXml" ds:itemID="{7A429BBC-2380-49AA-80ED-5A2472083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8e794-b58d-43bb-80df-abfd7bb564eb"/>
    <ds:schemaRef ds:uri="c5544604-f651-43f4-beed-c591878c9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resume.dotx</Template>
  <TotalTime>59</TotalTime>
  <Pages>1</Pages>
  <Words>400</Words>
  <Characters>2657</Characters>
  <Application>Microsoft Office Word</Application>
  <DocSecurity>0</DocSecurity>
  <Lines>59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Emma</dc:creator>
  <cp:keywords/>
  <dc:description/>
  <cp:lastModifiedBy>Chang, Emma</cp:lastModifiedBy>
  <cp:revision>18</cp:revision>
  <dcterms:created xsi:type="dcterms:W3CDTF">2024-06-07T02:59:00Z</dcterms:created>
  <dcterms:modified xsi:type="dcterms:W3CDTF">2024-06-07T04:04:00Z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0x0101006F9469915C8BB14BAF4C1A56AFD183C8</vt:lpwstr>
  </property>
  <property fmtid="{D5CDD505-2E9C-101B-9397-08002B2CF9AE}" pid="3" name="MediaServiceImageTags">
    <vt:lpwstr/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SetDate">
    <vt:lpwstr>2024-06-06T23:37:38Z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MSIP_Label_ea60d57e-af5b-4752-ac57-3e4f28ca11dc_ActionId">
    <vt:lpwstr>f6e8df96-1169-4bb9-8406-6a81c7804baa</vt:lpwstr>
  </property>
  <property fmtid="{D5CDD505-2E9C-101B-9397-08002B2CF9AE}" pid="10" name="MSIP_Label_ea60d57e-af5b-4752-ac57-3e4f28ca11dc_ContentBits">
    <vt:lpwstr>0</vt:lpwstr>
  </property>
</Properties>
</file>